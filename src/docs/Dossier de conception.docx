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eur "/>
        <w:tag w:val=""/>
        <w:id w:val="-1991237555"/>
        <w:placeholder>
          <w:docPart w:val="28AB44C3177A45C8ADAE732EF3BAFCAF"/>
        </w:placeholder>
        <w:dataBinding w:prefixMappings="xmlns:ns0='http://purl.org/dc/elements/1.1/' xmlns:ns1='http://schemas.openxmlformats.org/package/2006/metadata/core-properties' " w:xpath="/ns1:coreProperties[1]/ns0:creator[1]" w:storeItemID="{6C3C8BC8-F283-45AE-878A-BAB7291924A1}"/>
        <w:text w:multiLine="1"/>
      </w:sdtPr>
      <w:sdtContent>
        <w:p w14:paraId="37DF2E3D" w14:textId="17EE5EA2" w:rsidR="004D5C13" w:rsidRPr="004D5C13" w:rsidRDefault="009B5F67" w:rsidP="004D5C13">
          <w:pPr>
            <w:spacing w:after="0"/>
            <w:jc w:val="center"/>
          </w:pPr>
          <w:r>
            <w:t>Jérémie Bolduc</w:t>
          </w:r>
          <w:r>
            <w:br/>
            <w:t xml:space="preserve">Simon-Pierre </w:t>
          </w:r>
          <w:proofErr w:type="spellStart"/>
          <w:r>
            <w:t>Deschênes</w:t>
          </w:r>
          <w:proofErr w:type="spellEnd"/>
          <w:r>
            <w:br/>
            <w:t>Émile Grégoire</w:t>
          </w:r>
          <w:r>
            <w:br/>
            <w:t>Jonathan Samson</w:t>
          </w:r>
          <w:r>
            <w:br/>
          </w:r>
        </w:p>
      </w:sdtContent>
    </w:sdt>
    <w:p w14:paraId="07FD9A9A" w14:textId="0B52E826" w:rsidR="004D5C13" w:rsidRPr="004D5C13" w:rsidRDefault="00B451E6" w:rsidP="004D5C13">
      <w:pPr>
        <w:spacing w:after="0"/>
        <w:jc w:val="center"/>
      </w:pPr>
      <w:sdt>
        <w:sdtPr>
          <w:alias w:val="Nom du cours"/>
          <w:tag w:val="Nom du cours"/>
          <w:id w:val="2057345110"/>
          <w:placeholder>
            <w:docPart w:val="3E489F2E23494D469D63FE84A593F913"/>
          </w:placeholder>
          <w:text w:multiLine="1"/>
        </w:sdtPr>
        <w:sdtContent>
          <w:r w:rsidR="004B2D27">
            <w:t>Projet d’intégration en sciences</w:t>
          </w:r>
          <w:r w:rsidR="004B2D27">
            <w:br/>
            <w:t>informatiques et mathématiques</w:t>
          </w:r>
        </w:sdtContent>
      </w:sdt>
      <w:r w:rsidR="004D5C13" w:rsidRPr="004D5C13">
        <w:fldChar w:fldCharType="begin"/>
      </w:r>
      <w:r w:rsidR="004D5C13" w:rsidRPr="004D5C13">
        <w:instrText xml:space="preserve"> AUTOTEXTLIST  \t "Nom du cours"  \* MERGEFORMAT </w:instrText>
      </w:r>
      <w:r w:rsidR="004D5C13" w:rsidRPr="004D5C13">
        <w:fldChar w:fldCharType="end"/>
      </w:r>
    </w:p>
    <w:sdt>
      <w:sdtPr>
        <w:alias w:val="Numéro du cours"/>
        <w:tag w:val="Numéro du cours"/>
        <w:id w:val="-2101484512"/>
        <w:placeholder>
          <w:docPart w:val="314F87B687F04515BA794DD024F88941"/>
        </w:placeholder>
        <w:text/>
      </w:sdtPr>
      <w:sdtContent>
        <w:p w14:paraId="2720C184" w14:textId="723C6B2C" w:rsidR="004D5C13" w:rsidRPr="004D5C13" w:rsidRDefault="004B2D27" w:rsidP="004D5C13">
          <w:pPr>
            <w:spacing w:after="0"/>
            <w:jc w:val="center"/>
          </w:pPr>
          <w:r>
            <w:t>420-204-RE</w:t>
          </w:r>
        </w:p>
      </w:sdtContent>
    </w:sdt>
    <w:p w14:paraId="2EACA7F1" w14:textId="77777777" w:rsidR="004D5C13" w:rsidRPr="004D5C13" w:rsidRDefault="004D5C13" w:rsidP="004D5C13">
      <w:pPr>
        <w:spacing w:after="0"/>
        <w:jc w:val="center"/>
      </w:pPr>
    </w:p>
    <w:p w14:paraId="30B38ADD" w14:textId="77777777" w:rsidR="004D5C13" w:rsidRPr="004D5C13" w:rsidRDefault="004D5C13" w:rsidP="004D5C13">
      <w:pPr>
        <w:spacing w:after="0"/>
        <w:jc w:val="center"/>
      </w:pPr>
    </w:p>
    <w:p w14:paraId="72E3109B" w14:textId="77777777" w:rsidR="004D5C13" w:rsidRPr="004D5C13" w:rsidRDefault="004D5C13" w:rsidP="004D5C13">
      <w:pPr>
        <w:spacing w:after="0"/>
        <w:jc w:val="center"/>
      </w:pPr>
    </w:p>
    <w:p w14:paraId="0C00FFBA" w14:textId="77777777" w:rsidR="004D5C13" w:rsidRPr="004D5C13" w:rsidRDefault="004D5C13" w:rsidP="004D5C13">
      <w:pPr>
        <w:spacing w:after="0"/>
        <w:jc w:val="center"/>
      </w:pPr>
    </w:p>
    <w:p w14:paraId="1D5F27F6" w14:textId="77777777" w:rsidR="004D5C13" w:rsidRPr="004D5C13" w:rsidRDefault="004D5C13" w:rsidP="004D5C13">
      <w:pPr>
        <w:spacing w:after="0"/>
        <w:jc w:val="center"/>
      </w:pPr>
    </w:p>
    <w:p w14:paraId="43BB14DA" w14:textId="77777777" w:rsidR="004D5C13" w:rsidRPr="004D5C13" w:rsidRDefault="004D5C13" w:rsidP="004B2D27">
      <w:pPr>
        <w:spacing w:after="0"/>
      </w:pPr>
    </w:p>
    <w:p w14:paraId="7B1BC3B6" w14:textId="77777777" w:rsidR="004D5C13" w:rsidRPr="004D5C13" w:rsidRDefault="004D5C13" w:rsidP="004D5C13">
      <w:pPr>
        <w:spacing w:after="0"/>
        <w:jc w:val="center"/>
      </w:pPr>
    </w:p>
    <w:p w14:paraId="7330191F" w14:textId="77777777" w:rsidR="004D5C13" w:rsidRPr="004D5C13" w:rsidRDefault="004D5C13" w:rsidP="004D5C13">
      <w:pPr>
        <w:spacing w:after="0"/>
        <w:jc w:val="center"/>
        <w:rPr>
          <w:b/>
        </w:rPr>
      </w:pPr>
    </w:p>
    <w:p w14:paraId="1740ABC8" w14:textId="77777777" w:rsidR="004D5C13" w:rsidRPr="004D5C13" w:rsidRDefault="004D5C13" w:rsidP="004D5C13">
      <w:pPr>
        <w:spacing w:after="0"/>
        <w:jc w:val="center"/>
      </w:pPr>
    </w:p>
    <w:sdt>
      <w:sdtPr>
        <w:rPr>
          <w:b/>
        </w:rPr>
        <w:alias w:val="Titre "/>
        <w:tag w:val=""/>
        <w:id w:val="-1019072126"/>
        <w:placeholder>
          <w:docPart w:val="FAB7FBE0CA3D444997F4FDFE911CB2C6"/>
        </w:placeholder>
        <w:dataBinding w:prefixMappings="xmlns:ns0='http://purl.org/dc/elements/1.1/' xmlns:ns1='http://schemas.openxmlformats.org/package/2006/metadata/core-properties' " w:xpath="/ns1:coreProperties[1]/ns0:title[1]" w:storeItemID="{6C3C8BC8-F283-45AE-878A-BAB7291924A1}"/>
        <w:text/>
      </w:sdtPr>
      <w:sdtContent>
        <w:p w14:paraId="270AD254" w14:textId="292626C9" w:rsidR="004D5C13" w:rsidRPr="004D5C13" w:rsidRDefault="00424CF9" w:rsidP="004D5C13">
          <w:pPr>
            <w:spacing w:after="0"/>
            <w:jc w:val="center"/>
            <w:rPr>
              <w:b/>
            </w:rPr>
          </w:pPr>
          <w:r>
            <w:rPr>
              <w:b/>
            </w:rPr>
            <w:t>Dossier de conception</w:t>
          </w:r>
        </w:p>
      </w:sdtContent>
    </w:sdt>
    <w:p w14:paraId="080BDA14" w14:textId="77777777" w:rsidR="004D5C13" w:rsidRDefault="004D5C13" w:rsidP="004B2D27">
      <w:pPr>
        <w:spacing w:after="0"/>
      </w:pPr>
    </w:p>
    <w:p w14:paraId="49B9D6BB" w14:textId="77777777" w:rsidR="004D5C13" w:rsidRDefault="004D5C13" w:rsidP="004D5C13">
      <w:pPr>
        <w:spacing w:after="0"/>
        <w:jc w:val="center"/>
      </w:pPr>
    </w:p>
    <w:p w14:paraId="796F96E0" w14:textId="77777777" w:rsidR="004D5C13" w:rsidRPr="004D5C13" w:rsidRDefault="004D5C13" w:rsidP="004D5C13">
      <w:pPr>
        <w:spacing w:after="0"/>
        <w:jc w:val="center"/>
      </w:pPr>
    </w:p>
    <w:p w14:paraId="48FC1280" w14:textId="77777777" w:rsidR="004D5C13" w:rsidRPr="004D5C13" w:rsidRDefault="004D5C13" w:rsidP="004D5C13">
      <w:pPr>
        <w:spacing w:after="0"/>
        <w:jc w:val="center"/>
      </w:pPr>
    </w:p>
    <w:p w14:paraId="095E8D8C" w14:textId="77777777" w:rsidR="004D5C13" w:rsidRPr="004D5C13" w:rsidRDefault="004D5C13" w:rsidP="004D5C13">
      <w:pPr>
        <w:spacing w:after="0"/>
        <w:jc w:val="center"/>
      </w:pPr>
    </w:p>
    <w:p w14:paraId="536E352E" w14:textId="77777777" w:rsidR="004D5C13" w:rsidRPr="004D5C13" w:rsidRDefault="004D5C13" w:rsidP="004B2D27">
      <w:pPr>
        <w:spacing w:after="0"/>
      </w:pPr>
    </w:p>
    <w:p w14:paraId="45FB0253" w14:textId="77777777" w:rsidR="004D5C13" w:rsidRPr="004D5C13" w:rsidRDefault="004D5C13" w:rsidP="004D5C13">
      <w:pPr>
        <w:spacing w:after="0"/>
        <w:jc w:val="center"/>
      </w:pPr>
    </w:p>
    <w:p w14:paraId="4994F11C" w14:textId="77777777" w:rsidR="004D5C13" w:rsidRPr="004D5C13" w:rsidRDefault="004D5C13" w:rsidP="004D5C13">
      <w:pPr>
        <w:spacing w:after="0"/>
        <w:jc w:val="center"/>
      </w:pPr>
    </w:p>
    <w:p w14:paraId="71F29988" w14:textId="77777777" w:rsidR="004D5C13" w:rsidRPr="004D5C13" w:rsidRDefault="004D5C13" w:rsidP="004D5C13">
      <w:pPr>
        <w:spacing w:after="0"/>
        <w:jc w:val="center"/>
      </w:pPr>
    </w:p>
    <w:p w14:paraId="02F8F8DC" w14:textId="77777777" w:rsidR="004D5C13" w:rsidRPr="004D5C13" w:rsidRDefault="00B451E6" w:rsidP="004D5C13">
      <w:pPr>
        <w:spacing w:after="0"/>
        <w:jc w:val="center"/>
      </w:pPr>
      <w:sdt>
        <w:sdtPr>
          <w:id w:val="-1835446386"/>
          <w:lock w:val="contentLocked"/>
          <w:placeholder>
            <w:docPart w:val="F17CF0CE8D7F4E3CB2CF51B84BB28C6A"/>
          </w:placeholder>
          <w:text/>
        </w:sdtPr>
        <w:sdtContent>
          <w:r w:rsidR="004D5C13" w:rsidRPr="004D5C13">
            <w:t>Travail présenté à</w:t>
          </w:r>
        </w:sdtContent>
      </w:sdt>
    </w:p>
    <w:sdt>
      <w:sdtPr>
        <w:alias w:val="Nom de l'enseignant"/>
        <w:tag w:val="Nom de l'enseignant"/>
        <w:id w:val="1314837385"/>
        <w:placeholder>
          <w:docPart w:val="63B02285C2AD4A01ACEB54186976BB04"/>
        </w:placeholder>
        <w:text/>
      </w:sdtPr>
      <w:sdtContent>
        <w:p w14:paraId="246FCC8A" w14:textId="0EC3D8EF" w:rsidR="004D5C13" w:rsidRPr="004D5C13" w:rsidRDefault="00424CF9" w:rsidP="004D5C13">
          <w:pPr>
            <w:spacing w:after="0"/>
            <w:jc w:val="center"/>
          </w:pPr>
          <w:r>
            <w:t>M. Jocelyn Goulet</w:t>
          </w:r>
        </w:p>
      </w:sdtContent>
    </w:sdt>
    <w:p w14:paraId="7006A1F3" w14:textId="718F088A" w:rsidR="004D5C13" w:rsidRPr="004D5C13" w:rsidRDefault="004D5C13" w:rsidP="004B2D27">
      <w:pPr>
        <w:spacing w:after="0"/>
      </w:pPr>
    </w:p>
    <w:p w14:paraId="497FD3A0" w14:textId="77777777" w:rsidR="004D5C13" w:rsidRPr="004D5C13" w:rsidRDefault="004D5C13" w:rsidP="004D5C13">
      <w:pPr>
        <w:spacing w:after="0"/>
        <w:jc w:val="center"/>
      </w:pPr>
    </w:p>
    <w:p w14:paraId="6E0E3E29" w14:textId="77777777" w:rsidR="004D5C13" w:rsidRPr="004D5C13" w:rsidRDefault="004D5C13" w:rsidP="004B2D27">
      <w:pPr>
        <w:spacing w:after="0"/>
      </w:pPr>
    </w:p>
    <w:p w14:paraId="3373A70D" w14:textId="77777777" w:rsidR="004D5C13" w:rsidRPr="004D5C13" w:rsidRDefault="004D5C13" w:rsidP="004D5C13">
      <w:pPr>
        <w:spacing w:after="0"/>
        <w:jc w:val="center"/>
      </w:pPr>
    </w:p>
    <w:p w14:paraId="76DC76CF" w14:textId="77777777" w:rsidR="004D5C13" w:rsidRPr="004D5C13" w:rsidRDefault="004D5C13" w:rsidP="004D5C13">
      <w:pPr>
        <w:spacing w:after="0"/>
        <w:jc w:val="center"/>
      </w:pPr>
    </w:p>
    <w:p w14:paraId="02C6E248" w14:textId="77777777" w:rsidR="004D5C13" w:rsidRPr="004D5C13" w:rsidRDefault="004D5C13" w:rsidP="004D5C13">
      <w:pPr>
        <w:spacing w:after="0"/>
        <w:jc w:val="center"/>
      </w:pPr>
    </w:p>
    <w:p w14:paraId="22E39A08" w14:textId="77777777" w:rsidR="004D5C13" w:rsidRPr="004D5C13" w:rsidRDefault="004D5C13" w:rsidP="004D5C13">
      <w:pPr>
        <w:spacing w:after="0"/>
        <w:jc w:val="center"/>
      </w:pPr>
    </w:p>
    <w:p w14:paraId="1098EF64" w14:textId="77777777" w:rsidR="004D5C13" w:rsidRPr="004D5C13" w:rsidRDefault="004D5C13" w:rsidP="004D5C13">
      <w:pPr>
        <w:spacing w:after="0"/>
        <w:jc w:val="center"/>
      </w:pPr>
    </w:p>
    <w:p w14:paraId="5298408D" w14:textId="77777777" w:rsidR="004D5C13" w:rsidRPr="004D5C13" w:rsidRDefault="004D5C13" w:rsidP="004B2D27">
      <w:pPr>
        <w:spacing w:after="0"/>
      </w:pPr>
    </w:p>
    <w:p w14:paraId="35F13033" w14:textId="77777777" w:rsidR="004D5C13" w:rsidRPr="004D5C13" w:rsidRDefault="004D5C13" w:rsidP="004D5C13">
      <w:pPr>
        <w:spacing w:after="0"/>
        <w:jc w:val="center"/>
      </w:pPr>
    </w:p>
    <w:p w14:paraId="00D2D93E" w14:textId="7FCA28A2" w:rsidR="004D5C13" w:rsidRPr="004D5C13" w:rsidRDefault="00B451E6" w:rsidP="004D5C13">
      <w:pPr>
        <w:spacing w:after="0"/>
        <w:jc w:val="center"/>
      </w:pPr>
      <w:sdt>
        <w:sdtPr>
          <w:id w:val="-1543502915"/>
          <w:lock w:val="contentLocked"/>
          <w:placeholder>
            <w:docPart w:val="F17CF0CE8D7F4E3CB2CF51B84BB28C6A"/>
          </w:placeholder>
          <w:text/>
        </w:sdtPr>
        <w:sdtContent>
          <w:r w:rsidR="004D5C13" w:rsidRPr="004D5C13">
            <w:t xml:space="preserve">Département </w:t>
          </w:r>
        </w:sdtContent>
      </w:sdt>
      <w:sdt>
        <w:sdtPr>
          <w:alias w:val="Nom du département"/>
          <w:tag w:val="Nom du département"/>
          <w:id w:val="-1568101227"/>
          <w:placeholder>
            <w:docPart w:val="085B2AC5ED7F4696B0742683BE0979DB"/>
          </w:placeholder>
          <w:text/>
        </w:sdtPr>
        <w:sdtContent>
          <w:proofErr w:type="gramStart"/>
          <w:r w:rsidR="00424CF9">
            <w:t>d’informatique</w:t>
          </w:r>
          <w:proofErr w:type="gramEnd"/>
        </w:sdtContent>
      </w:sdt>
      <w:r w:rsidR="004D5C13" w:rsidRPr="004D5C13">
        <w:t xml:space="preserve"> </w:t>
      </w:r>
      <w:sdt>
        <w:sdtPr>
          <w:id w:val="1126037114"/>
          <w:lock w:val="contentLocked"/>
          <w:placeholder>
            <w:docPart w:val="F17CF0CE8D7F4E3CB2CF51B84BB28C6A"/>
          </w:placeholder>
          <w:text/>
        </w:sdtPr>
        <w:sdtContent>
          <w:r w:rsidR="004D5C13" w:rsidRPr="004D5C13">
            <w:t>Cégep Limoilou – Campus de Québec</w:t>
          </w:r>
        </w:sdtContent>
      </w:sdt>
    </w:p>
    <w:p w14:paraId="33E4C24B" w14:textId="0E8E7092" w:rsidR="004D5C13" w:rsidRPr="004D5C13" w:rsidRDefault="00B451E6" w:rsidP="004D5C13">
      <w:pPr>
        <w:tabs>
          <w:tab w:val="left" w:pos="7855"/>
        </w:tabs>
        <w:spacing w:after="0"/>
        <w:jc w:val="center"/>
        <w:sectPr w:rsidR="004D5C13" w:rsidRPr="004D5C13" w:rsidSect="0048654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sdt>
        <w:sdtPr>
          <w:id w:val="436028899"/>
          <w:lock w:val="contentLocked"/>
          <w:placeholder>
            <w:docPart w:val="F17CF0CE8D7F4E3CB2CF51B84BB28C6A"/>
          </w:placeholder>
          <w:text/>
        </w:sdtPr>
        <w:sdtContent>
          <w:r w:rsidR="004D5C13" w:rsidRPr="004D5C13">
            <w:t>Le</w:t>
          </w:r>
        </w:sdtContent>
      </w:sdt>
      <w:r w:rsidR="004D5C13" w:rsidRPr="004D5C13">
        <w:t xml:space="preserve"> </w:t>
      </w:r>
      <w:sdt>
        <w:sdtPr>
          <w:alias w:val="Date de remise"/>
          <w:id w:val="1946652941"/>
          <w:placeholder>
            <w:docPart w:val="0321D1AB32AE4C25915E8A0F2A75D609"/>
          </w:placeholder>
          <w:date w:fullDate="2015-02-11T00:00:00Z">
            <w:dateFormat w:val="d MMMM yyyy"/>
            <w:lid w:val="fr-CA"/>
            <w:storeMappedDataAs w:val="dateTime"/>
            <w:calendar w:val="gregorian"/>
          </w:date>
        </w:sdtPr>
        <w:sdtContent>
          <w:r w:rsidR="00424CF9">
            <w:t>11 février 2015</w:t>
          </w:r>
        </w:sdtContent>
      </w:sdt>
    </w:p>
    <w:sdt>
      <w:sdtPr>
        <w:rPr>
          <w:lang w:val="fr-FR"/>
        </w:rPr>
        <w:id w:val="626136347"/>
        <w:docPartObj>
          <w:docPartGallery w:val="Table of Contents"/>
          <w:docPartUnique/>
        </w:docPartObj>
      </w:sdtPr>
      <w:sdtEndPr>
        <w:rPr>
          <w:b/>
          <w:bCs/>
        </w:rPr>
      </w:sdtEndPr>
      <w:sdtContent>
        <w:p w14:paraId="203F5A9C" w14:textId="69E5097A" w:rsidR="00F55DA8" w:rsidRPr="00202772" w:rsidRDefault="00F55DA8" w:rsidP="00202772">
          <w:pPr>
            <w:rPr>
              <w:rFonts w:eastAsiaTheme="majorEastAsia" w:cstheme="majorBidi"/>
              <w:b/>
              <w:bCs/>
              <w:sz w:val="32"/>
              <w:szCs w:val="28"/>
            </w:rPr>
          </w:pPr>
          <w:r w:rsidRPr="00202772">
            <w:rPr>
              <w:rFonts w:eastAsiaTheme="majorEastAsia" w:cstheme="majorBidi"/>
              <w:b/>
              <w:bCs/>
              <w:sz w:val="32"/>
              <w:szCs w:val="28"/>
            </w:rPr>
            <w:t>Table des matières</w:t>
          </w:r>
        </w:p>
        <w:p w14:paraId="75A03C4B" w14:textId="77777777" w:rsidR="00202772" w:rsidRDefault="00F55DA8">
          <w:pPr>
            <w:pStyle w:val="TM1"/>
            <w:tabs>
              <w:tab w:val="right" w:leader="dot" w:pos="8630"/>
            </w:tabs>
            <w:rPr>
              <w:rFonts w:asciiTheme="minorHAnsi" w:eastAsiaTheme="minorEastAsia" w:hAnsiTheme="minorHAnsi"/>
              <w:noProof/>
              <w:lang w:eastAsia="fr-CA"/>
            </w:rPr>
          </w:pPr>
          <w:r>
            <w:fldChar w:fldCharType="begin"/>
          </w:r>
          <w:r>
            <w:instrText xml:space="preserve"> TOC \o "1-3" \h \z \u </w:instrText>
          </w:r>
          <w:r>
            <w:fldChar w:fldCharType="separate"/>
          </w:r>
          <w:hyperlink w:anchor="_Toc410719825" w:history="1">
            <w:r w:rsidR="00202772" w:rsidRPr="00B14E23">
              <w:rPr>
                <w:rStyle w:val="Lienhypertexte"/>
                <w:noProof/>
              </w:rPr>
              <w:t>Description du projet</w:t>
            </w:r>
            <w:r w:rsidR="00202772">
              <w:rPr>
                <w:noProof/>
                <w:webHidden/>
              </w:rPr>
              <w:tab/>
            </w:r>
            <w:r w:rsidR="00202772">
              <w:rPr>
                <w:noProof/>
                <w:webHidden/>
              </w:rPr>
              <w:fldChar w:fldCharType="begin"/>
            </w:r>
            <w:r w:rsidR="00202772">
              <w:rPr>
                <w:noProof/>
                <w:webHidden/>
              </w:rPr>
              <w:instrText xml:space="preserve"> PAGEREF _Toc410719825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1F35F692" w14:textId="77777777" w:rsidR="00202772" w:rsidRDefault="00B451E6">
          <w:pPr>
            <w:pStyle w:val="TM2"/>
            <w:tabs>
              <w:tab w:val="right" w:leader="dot" w:pos="8630"/>
            </w:tabs>
            <w:rPr>
              <w:rFonts w:asciiTheme="minorHAnsi" w:eastAsiaTheme="minorEastAsia" w:hAnsiTheme="minorHAnsi"/>
              <w:noProof/>
              <w:lang w:eastAsia="fr-CA"/>
            </w:rPr>
          </w:pPr>
          <w:hyperlink w:anchor="_Toc410719826" w:history="1">
            <w:r w:rsidR="00202772" w:rsidRPr="00B14E23">
              <w:rPr>
                <w:rStyle w:val="Lienhypertexte"/>
                <w:noProof/>
              </w:rPr>
              <w:t>Objectifs</w:t>
            </w:r>
            <w:r w:rsidR="00202772">
              <w:rPr>
                <w:noProof/>
                <w:webHidden/>
              </w:rPr>
              <w:tab/>
            </w:r>
            <w:r w:rsidR="00202772">
              <w:rPr>
                <w:noProof/>
                <w:webHidden/>
              </w:rPr>
              <w:fldChar w:fldCharType="begin"/>
            </w:r>
            <w:r w:rsidR="00202772">
              <w:rPr>
                <w:noProof/>
                <w:webHidden/>
              </w:rPr>
              <w:instrText xml:space="preserve"> PAGEREF _Toc410719826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7440F31D" w14:textId="77777777" w:rsidR="00202772" w:rsidRDefault="00B451E6">
          <w:pPr>
            <w:pStyle w:val="TM2"/>
            <w:tabs>
              <w:tab w:val="right" w:leader="dot" w:pos="8630"/>
            </w:tabs>
            <w:rPr>
              <w:rFonts w:asciiTheme="minorHAnsi" w:eastAsiaTheme="minorEastAsia" w:hAnsiTheme="minorHAnsi"/>
              <w:noProof/>
              <w:lang w:eastAsia="fr-CA"/>
            </w:rPr>
          </w:pPr>
          <w:hyperlink w:anchor="_Toc410719827" w:history="1">
            <w:r w:rsidR="00202772" w:rsidRPr="00B14E23">
              <w:rPr>
                <w:rStyle w:val="Lienhypertexte"/>
                <w:noProof/>
              </w:rPr>
              <w:t>Description détaillée</w:t>
            </w:r>
            <w:r w:rsidR="00202772">
              <w:rPr>
                <w:noProof/>
                <w:webHidden/>
              </w:rPr>
              <w:tab/>
            </w:r>
            <w:r w:rsidR="00202772">
              <w:rPr>
                <w:noProof/>
                <w:webHidden/>
              </w:rPr>
              <w:fldChar w:fldCharType="begin"/>
            </w:r>
            <w:r w:rsidR="00202772">
              <w:rPr>
                <w:noProof/>
                <w:webHidden/>
              </w:rPr>
              <w:instrText xml:space="preserve"> PAGEREF _Toc410719827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7ABB8296" w14:textId="77777777" w:rsidR="00202772" w:rsidRDefault="00B451E6">
          <w:pPr>
            <w:pStyle w:val="TM2"/>
            <w:tabs>
              <w:tab w:val="right" w:leader="dot" w:pos="8630"/>
            </w:tabs>
            <w:rPr>
              <w:rFonts w:asciiTheme="minorHAnsi" w:eastAsiaTheme="minorEastAsia" w:hAnsiTheme="minorHAnsi"/>
              <w:noProof/>
              <w:lang w:eastAsia="fr-CA"/>
            </w:rPr>
          </w:pPr>
          <w:hyperlink w:anchor="_Toc410719828" w:history="1">
            <w:r w:rsidR="00202772" w:rsidRPr="00B14E23">
              <w:rPr>
                <w:rStyle w:val="Lienhypertexte"/>
                <w:noProof/>
              </w:rPr>
              <w:t>Rôles et justifications</w:t>
            </w:r>
            <w:r w:rsidR="00202772">
              <w:rPr>
                <w:noProof/>
                <w:webHidden/>
              </w:rPr>
              <w:tab/>
            </w:r>
            <w:r w:rsidR="00202772">
              <w:rPr>
                <w:noProof/>
                <w:webHidden/>
              </w:rPr>
              <w:fldChar w:fldCharType="begin"/>
            </w:r>
            <w:r w:rsidR="00202772">
              <w:rPr>
                <w:noProof/>
                <w:webHidden/>
              </w:rPr>
              <w:instrText xml:space="preserve"> PAGEREF _Toc410719828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068DB9CB" w14:textId="77777777" w:rsidR="00202772" w:rsidRDefault="00B451E6">
          <w:pPr>
            <w:pStyle w:val="TM2"/>
            <w:tabs>
              <w:tab w:val="right" w:leader="dot" w:pos="8630"/>
            </w:tabs>
            <w:rPr>
              <w:rFonts w:asciiTheme="minorHAnsi" w:eastAsiaTheme="minorEastAsia" w:hAnsiTheme="minorHAnsi"/>
              <w:noProof/>
              <w:lang w:eastAsia="fr-CA"/>
            </w:rPr>
          </w:pPr>
          <w:hyperlink w:anchor="_Toc410719829" w:history="1">
            <w:r w:rsidR="00202772" w:rsidRPr="00B14E23">
              <w:rPr>
                <w:rStyle w:val="Lienhypertexte"/>
                <w:noProof/>
              </w:rPr>
              <w:t>Type d’application</w:t>
            </w:r>
            <w:r w:rsidR="00202772">
              <w:rPr>
                <w:noProof/>
                <w:webHidden/>
              </w:rPr>
              <w:tab/>
            </w:r>
            <w:r w:rsidR="00202772">
              <w:rPr>
                <w:noProof/>
                <w:webHidden/>
              </w:rPr>
              <w:fldChar w:fldCharType="begin"/>
            </w:r>
            <w:r w:rsidR="00202772">
              <w:rPr>
                <w:noProof/>
                <w:webHidden/>
              </w:rPr>
              <w:instrText xml:space="preserve"> PAGEREF _Toc410719829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061D599F" w14:textId="77777777" w:rsidR="00202772" w:rsidRDefault="00B451E6">
          <w:pPr>
            <w:pStyle w:val="TM2"/>
            <w:tabs>
              <w:tab w:val="right" w:leader="dot" w:pos="8630"/>
            </w:tabs>
            <w:rPr>
              <w:rFonts w:asciiTheme="minorHAnsi" w:eastAsiaTheme="minorEastAsia" w:hAnsiTheme="minorHAnsi"/>
              <w:noProof/>
              <w:lang w:eastAsia="fr-CA"/>
            </w:rPr>
          </w:pPr>
          <w:hyperlink w:anchor="_Toc410719830" w:history="1">
            <w:r w:rsidR="00202772" w:rsidRPr="00B14E23">
              <w:rPr>
                <w:rStyle w:val="Lienhypertexte"/>
                <w:noProof/>
              </w:rPr>
              <w:t>Technologies impliquées</w:t>
            </w:r>
            <w:r w:rsidR="00202772">
              <w:rPr>
                <w:noProof/>
                <w:webHidden/>
              </w:rPr>
              <w:tab/>
            </w:r>
            <w:r w:rsidR="00202772">
              <w:rPr>
                <w:noProof/>
                <w:webHidden/>
              </w:rPr>
              <w:fldChar w:fldCharType="begin"/>
            </w:r>
            <w:r w:rsidR="00202772">
              <w:rPr>
                <w:noProof/>
                <w:webHidden/>
              </w:rPr>
              <w:instrText xml:space="preserve"> PAGEREF _Toc410719830 \h </w:instrText>
            </w:r>
            <w:r w:rsidR="00202772">
              <w:rPr>
                <w:noProof/>
                <w:webHidden/>
              </w:rPr>
            </w:r>
            <w:r w:rsidR="00202772">
              <w:rPr>
                <w:noProof/>
                <w:webHidden/>
              </w:rPr>
              <w:fldChar w:fldCharType="separate"/>
            </w:r>
            <w:r w:rsidR="00202772">
              <w:rPr>
                <w:noProof/>
                <w:webHidden/>
              </w:rPr>
              <w:t>2</w:t>
            </w:r>
            <w:r w:rsidR="00202772">
              <w:rPr>
                <w:noProof/>
                <w:webHidden/>
              </w:rPr>
              <w:fldChar w:fldCharType="end"/>
            </w:r>
          </w:hyperlink>
        </w:p>
        <w:p w14:paraId="2F03D712" w14:textId="77777777" w:rsidR="00202772" w:rsidRDefault="00B451E6">
          <w:pPr>
            <w:pStyle w:val="TM1"/>
            <w:tabs>
              <w:tab w:val="right" w:leader="dot" w:pos="8630"/>
            </w:tabs>
            <w:rPr>
              <w:rFonts w:asciiTheme="minorHAnsi" w:eastAsiaTheme="minorEastAsia" w:hAnsiTheme="minorHAnsi"/>
              <w:noProof/>
              <w:lang w:eastAsia="fr-CA"/>
            </w:rPr>
          </w:pPr>
          <w:hyperlink w:anchor="_Toc410719831" w:history="1">
            <w:r w:rsidR="00202772" w:rsidRPr="00B14E23">
              <w:rPr>
                <w:rStyle w:val="Lienhypertexte"/>
                <w:noProof/>
              </w:rPr>
              <w:t>Prototypes de l’application</w:t>
            </w:r>
            <w:r w:rsidR="00202772">
              <w:rPr>
                <w:noProof/>
                <w:webHidden/>
              </w:rPr>
              <w:tab/>
            </w:r>
            <w:r w:rsidR="00202772">
              <w:rPr>
                <w:noProof/>
                <w:webHidden/>
              </w:rPr>
              <w:fldChar w:fldCharType="begin"/>
            </w:r>
            <w:r w:rsidR="00202772">
              <w:rPr>
                <w:noProof/>
                <w:webHidden/>
              </w:rPr>
              <w:instrText xml:space="preserve"> PAGEREF _Toc410719831 \h </w:instrText>
            </w:r>
            <w:r w:rsidR="00202772">
              <w:rPr>
                <w:noProof/>
                <w:webHidden/>
              </w:rPr>
            </w:r>
            <w:r w:rsidR="00202772">
              <w:rPr>
                <w:noProof/>
                <w:webHidden/>
              </w:rPr>
              <w:fldChar w:fldCharType="separate"/>
            </w:r>
            <w:r w:rsidR="00202772">
              <w:rPr>
                <w:noProof/>
                <w:webHidden/>
              </w:rPr>
              <w:t>3</w:t>
            </w:r>
            <w:r w:rsidR="00202772">
              <w:rPr>
                <w:noProof/>
                <w:webHidden/>
              </w:rPr>
              <w:fldChar w:fldCharType="end"/>
            </w:r>
          </w:hyperlink>
        </w:p>
        <w:p w14:paraId="415E8AC1" w14:textId="77777777" w:rsidR="00202772" w:rsidRDefault="00B451E6">
          <w:pPr>
            <w:pStyle w:val="TM1"/>
            <w:tabs>
              <w:tab w:val="right" w:leader="dot" w:pos="8630"/>
            </w:tabs>
            <w:rPr>
              <w:rFonts w:asciiTheme="minorHAnsi" w:eastAsiaTheme="minorEastAsia" w:hAnsiTheme="minorHAnsi"/>
              <w:noProof/>
              <w:lang w:eastAsia="fr-CA"/>
            </w:rPr>
          </w:pPr>
          <w:hyperlink w:anchor="_Toc410719832" w:history="1">
            <w:r w:rsidR="00202772" w:rsidRPr="00B14E23">
              <w:rPr>
                <w:rStyle w:val="Lienhypertexte"/>
                <w:noProof/>
              </w:rPr>
              <w:t>Scénarios</w:t>
            </w:r>
            <w:r w:rsidR="00202772">
              <w:rPr>
                <w:noProof/>
                <w:webHidden/>
              </w:rPr>
              <w:tab/>
            </w:r>
            <w:r w:rsidR="00202772">
              <w:rPr>
                <w:noProof/>
                <w:webHidden/>
              </w:rPr>
              <w:fldChar w:fldCharType="begin"/>
            </w:r>
            <w:r w:rsidR="00202772">
              <w:rPr>
                <w:noProof/>
                <w:webHidden/>
              </w:rPr>
              <w:instrText xml:space="preserve"> PAGEREF _Toc410719832 \h </w:instrText>
            </w:r>
            <w:r w:rsidR="00202772">
              <w:rPr>
                <w:noProof/>
                <w:webHidden/>
              </w:rPr>
            </w:r>
            <w:r w:rsidR="00202772">
              <w:rPr>
                <w:noProof/>
                <w:webHidden/>
              </w:rPr>
              <w:fldChar w:fldCharType="separate"/>
            </w:r>
            <w:r w:rsidR="00202772">
              <w:rPr>
                <w:noProof/>
                <w:webHidden/>
              </w:rPr>
              <w:t>4</w:t>
            </w:r>
            <w:r w:rsidR="00202772">
              <w:rPr>
                <w:noProof/>
                <w:webHidden/>
              </w:rPr>
              <w:fldChar w:fldCharType="end"/>
            </w:r>
          </w:hyperlink>
        </w:p>
        <w:p w14:paraId="62FDF750" w14:textId="77777777" w:rsidR="00202772" w:rsidRDefault="00B451E6">
          <w:pPr>
            <w:pStyle w:val="TM1"/>
            <w:tabs>
              <w:tab w:val="right" w:leader="dot" w:pos="8630"/>
            </w:tabs>
            <w:rPr>
              <w:rFonts w:asciiTheme="minorHAnsi" w:eastAsiaTheme="minorEastAsia" w:hAnsiTheme="minorHAnsi"/>
              <w:noProof/>
              <w:lang w:eastAsia="fr-CA"/>
            </w:rPr>
          </w:pPr>
          <w:hyperlink w:anchor="_Toc410719833" w:history="1">
            <w:r w:rsidR="00202772" w:rsidRPr="00B14E23">
              <w:rPr>
                <w:rStyle w:val="Lienhypertexte"/>
                <w:noProof/>
              </w:rPr>
              <w:t>Diagramme de classes</w:t>
            </w:r>
            <w:r w:rsidR="00202772">
              <w:rPr>
                <w:noProof/>
                <w:webHidden/>
              </w:rPr>
              <w:tab/>
            </w:r>
            <w:r w:rsidR="00202772">
              <w:rPr>
                <w:noProof/>
                <w:webHidden/>
              </w:rPr>
              <w:fldChar w:fldCharType="begin"/>
            </w:r>
            <w:r w:rsidR="00202772">
              <w:rPr>
                <w:noProof/>
                <w:webHidden/>
              </w:rPr>
              <w:instrText xml:space="preserve"> PAGEREF _Toc410719833 \h </w:instrText>
            </w:r>
            <w:r w:rsidR="00202772">
              <w:rPr>
                <w:noProof/>
                <w:webHidden/>
              </w:rPr>
            </w:r>
            <w:r w:rsidR="00202772">
              <w:rPr>
                <w:noProof/>
                <w:webHidden/>
              </w:rPr>
              <w:fldChar w:fldCharType="separate"/>
            </w:r>
            <w:r w:rsidR="00202772">
              <w:rPr>
                <w:noProof/>
                <w:webHidden/>
              </w:rPr>
              <w:t>5</w:t>
            </w:r>
            <w:r w:rsidR="00202772">
              <w:rPr>
                <w:noProof/>
                <w:webHidden/>
              </w:rPr>
              <w:fldChar w:fldCharType="end"/>
            </w:r>
          </w:hyperlink>
        </w:p>
        <w:p w14:paraId="440592CD" w14:textId="77777777" w:rsidR="00202772" w:rsidRDefault="00B451E6">
          <w:pPr>
            <w:pStyle w:val="TM1"/>
            <w:tabs>
              <w:tab w:val="right" w:leader="dot" w:pos="8630"/>
            </w:tabs>
            <w:rPr>
              <w:rFonts w:asciiTheme="minorHAnsi" w:eastAsiaTheme="minorEastAsia" w:hAnsiTheme="minorHAnsi"/>
              <w:noProof/>
              <w:lang w:eastAsia="fr-CA"/>
            </w:rPr>
          </w:pPr>
          <w:hyperlink w:anchor="_Toc410719834" w:history="1">
            <w:r w:rsidR="00202772" w:rsidRPr="00B14E23">
              <w:rPr>
                <w:rStyle w:val="Lienhypertexte"/>
                <w:noProof/>
              </w:rPr>
              <w:t>Échéancier</w:t>
            </w:r>
            <w:r w:rsidR="00202772">
              <w:rPr>
                <w:noProof/>
                <w:webHidden/>
              </w:rPr>
              <w:tab/>
            </w:r>
            <w:r w:rsidR="00202772">
              <w:rPr>
                <w:noProof/>
                <w:webHidden/>
              </w:rPr>
              <w:fldChar w:fldCharType="begin"/>
            </w:r>
            <w:r w:rsidR="00202772">
              <w:rPr>
                <w:noProof/>
                <w:webHidden/>
              </w:rPr>
              <w:instrText xml:space="preserve"> PAGEREF _Toc410719834 \h </w:instrText>
            </w:r>
            <w:r w:rsidR="00202772">
              <w:rPr>
                <w:noProof/>
                <w:webHidden/>
              </w:rPr>
            </w:r>
            <w:r w:rsidR="00202772">
              <w:rPr>
                <w:noProof/>
                <w:webHidden/>
              </w:rPr>
              <w:fldChar w:fldCharType="separate"/>
            </w:r>
            <w:r w:rsidR="00202772">
              <w:rPr>
                <w:noProof/>
                <w:webHidden/>
              </w:rPr>
              <w:t>5</w:t>
            </w:r>
            <w:r w:rsidR="00202772">
              <w:rPr>
                <w:noProof/>
                <w:webHidden/>
              </w:rPr>
              <w:fldChar w:fldCharType="end"/>
            </w:r>
          </w:hyperlink>
        </w:p>
        <w:p w14:paraId="3983DEBA" w14:textId="30CE000F" w:rsidR="00F55DA8" w:rsidRDefault="00F55DA8">
          <w:r>
            <w:rPr>
              <w:b/>
              <w:bCs/>
              <w:lang w:val="fr-FR"/>
            </w:rPr>
            <w:fldChar w:fldCharType="end"/>
          </w:r>
        </w:p>
      </w:sdtContent>
    </w:sdt>
    <w:p w14:paraId="52326290" w14:textId="77777777" w:rsidR="00F55DA8" w:rsidRDefault="00F55DA8">
      <w:pPr>
        <w:jc w:val="left"/>
        <w:rPr>
          <w:rFonts w:eastAsiaTheme="majorEastAsia" w:cstheme="majorBidi"/>
          <w:b/>
          <w:bCs/>
          <w:sz w:val="32"/>
          <w:szCs w:val="28"/>
        </w:rPr>
      </w:pPr>
      <w:r>
        <w:br w:type="page"/>
      </w:r>
    </w:p>
    <w:p w14:paraId="69FE7583" w14:textId="332FF763" w:rsidR="00E55F5F" w:rsidRDefault="007104D8" w:rsidP="007104D8">
      <w:pPr>
        <w:pStyle w:val="Titre1"/>
      </w:pPr>
      <w:bookmarkStart w:id="0" w:name="_Toc410719825"/>
      <w:r>
        <w:lastRenderedPageBreak/>
        <w:t>Description du projet</w:t>
      </w:r>
      <w:bookmarkEnd w:id="0"/>
    </w:p>
    <w:p w14:paraId="61EF05C1" w14:textId="77777777" w:rsidR="007104D8" w:rsidRDefault="007104D8" w:rsidP="007104D8">
      <w:pPr>
        <w:pStyle w:val="Titre2"/>
      </w:pPr>
      <w:bookmarkStart w:id="1" w:name="_Toc410719826"/>
      <w:r>
        <w:t>Objectifs</w:t>
      </w:r>
      <w:bookmarkEnd w:id="1"/>
    </w:p>
    <w:p w14:paraId="71BF9E63" w14:textId="3EC05FC3" w:rsidR="007D5E5A" w:rsidRPr="007104D8" w:rsidRDefault="00BC7190" w:rsidP="007104D8">
      <w:r>
        <w:t>Notre projet illustrera certains phénomènes physiques observés en état d’apesanteur. Les constituants principaux seront les planètes, les astéroïdes et un vaisseau spatial. Afin de rendre l’expérience plus ludique, le programme se présentera comme étant un mini-jeu. Ainsi, l’utilisateur aura à atteindre certains objectifs pour progresser.</w:t>
      </w:r>
    </w:p>
    <w:p w14:paraId="75268C63" w14:textId="4A425D4B" w:rsidR="00BC7190" w:rsidRDefault="007104D8" w:rsidP="00B62535">
      <w:pPr>
        <w:pStyle w:val="Titre2"/>
      </w:pPr>
      <w:bookmarkStart w:id="2" w:name="_Toc410719827"/>
      <w:r>
        <w:t>Description détaillée</w:t>
      </w:r>
      <w:bookmarkEnd w:id="2"/>
    </w:p>
    <w:p w14:paraId="47E7042A" w14:textId="77777777" w:rsidR="000050B7" w:rsidRDefault="00B62535" w:rsidP="00B62535">
      <w:r>
        <w:t xml:space="preserve">Puisque notre application simulera les déplacements spatiaux, de nombreuses lois de la physique mécanique seront mises </w:t>
      </w:r>
      <w:r w:rsidR="00017913">
        <w:t>de l’avant</w:t>
      </w:r>
      <w:r>
        <w:t xml:space="preserve">. Notamment, </w:t>
      </w:r>
      <w:r w:rsidR="00261E5D">
        <w:t>la gravitation newtonienne sera nécessaire.</w:t>
      </w:r>
      <w:r w:rsidR="000050B7">
        <w:t xml:space="preserve"> En ce sens, nous utiliserons la formule suivante pour calculer la force exercée par les astres sur le vaisseau :</w:t>
      </w:r>
    </w:p>
    <w:p w14:paraId="11A35271" w14:textId="77777777" w:rsidR="000050B7" w:rsidRDefault="00B451E6" w:rsidP="00B625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m:oMathPara>
    </w:p>
    <w:p w14:paraId="02C13CB3" w14:textId="06886DD5" w:rsidR="00B62535" w:rsidRPr="00B62535" w:rsidRDefault="000050B7" w:rsidP="00B62535">
      <w:r>
        <w:t>De plus, il sera question des sommes des forces influençant le vaisseau provenant des différentes planètes du système pour que sa direction soit j</w:t>
      </w:r>
      <w:r w:rsidR="008F34AC">
        <w:t xml:space="preserve">ugée comme réelle. Le mouvement du vaisseau sera calculé grâce </w:t>
      </w:r>
      <w:r w:rsidR="00FA5C53">
        <w:t xml:space="preserve">à la cinématique. Pour ce qui est de la réussite des niveaux (scénario), il y aura une petite jauge à essence qui affichera la quantité d’essence restante </w:t>
      </w:r>
      <w:r w:rsidR="0018468C">
        <w:t>dans le</w:t>
      </w:r>
      <w:r w:rsidR="00FA5C53">
        <w:t xml:space="preserve"> vaisseau.</w:t>
      </w:r>
      <w:r w:rsidR="00E7590D">
        <w:t xml:space="preserve"> Préférablement, le trajet se voudra assez court pour que la difficulté du niveau soit </w:t>
      </w:r>
      <w:r w:rsidR="0018468C">
        <w:t>acceptable</w:t>
      </w:r>
      <w:r w:rsidR="00E7590D">
        <w:t xml:space="preserve">. </w:t>
      </w:r>
      <w:r w:rsidR="0018468C">
        <w:t>Ainsi</w:t>
      </w:r>
      <w:r w:rsidR="00E7590D">
        <w:t>, il ne sera pas question d’avoir des trajets trop faciles ou impossibles.</w:t>
      </w:r>
    </w:p>
    <w:p w14:paraId="48533BD7" w14:textId="629A3FD4" w:rsidR="007104D8" w:rsidRDefault="00C24445" w:rsidP="007104D8">
      <w:pPr>
        <w:pStyle w:val="Titre2"/>
      </w:pPr>
      <w:bookmarkStart w:id="3" w:name="_Toc410719828"/>
      <w:r>
        <w:t>Rôles et justification</w:t>
      </w:r>
      <w:r w:rsidR="00F341C1">
        <w:t>s</w:t>
      </w:r>
      <w:bookmarkEnd w:id="3"/>
    </w:p>
    <w:tbl>
      <w:tblPr>
        <w:tblStyle w:val="Grilledutableau"/>
        <w:tblW w:w="9209" w:type="dxa"/>
        <w:jc w:val="center"/>
        <w:tblLook w:val="04A0" w:firstRow="1" w:lastRow="0" w:firstColumn="1" w:lastColumn="0" w:noHBand="0" w:noVBand="1"/>
      </w:tblPr>
      <w:tblGrid>
        <w:gridCol w:w="2689"/>
        <w:gridCol w:w="2835"/>
        <w:gridCol w:w="3685"/>
      </w:tblGrid>
      <w:tr w:rsidR="00043C6D" w:rsidRPr="00F341C1" w14:paraId="1D807030" w14:textId="52A6DBAE" w:rsidTr="00A1700D">
        <w:trPr>
          <w:jc w:val="center"/>
        </w:trPr>
        <w:tc>
          <w:tcPr>
            <w:tcW w:w="2689" w:type="dxa"/>
          </w:tcPr>
          <w:p w14:paraId="58CFC51E" w14:textId="346C1BE1" w:rsidR="00043C6D" w:rsidRPr="00F341C1" w:rsidRDefault="00043C6D" w:rsidP="00F341C1">
            <w:pPr>
              <w:jc w:val="center"/>
              <w:rPr>
                <w:b/>
              </w:rPr>
            </w:pPr>
            <w:r w:rsidRPr="00F341C1">
              <w:rPr>
                <w:b/>
              </w:rPr>
              <w:t>Nom</w:t>
            </w:r>
          </w:p>
        </w:tc>
        <w:tc>
          <w:tcPr>
            <w:tcW w:w="2835" w:type="dxa"/>
          </w:tcPr>
          <w:p w14:paraId="35C9E5C4" w14:textId="71F8D277" w:rsidR="00043C6D" w:rsidRPr="00F341C1" w:rsidRDefault="00043C6D" w:rsidP="00F341C1">
            <w:pPr>
              <w:jc w:val="center"/>
              <w:rPr>
                <w:b/>
              </w:rPr>
            </w:pPr>
            <w:r w:rsidRPr="00F341C1">
              <w:rPr>
                <w:b/>
              </w:rPr>
              <w:t>Rôle</w:t>
            </w:r>
          </w:p>
        </w:tc>
        <w:tc>
          <w:tcPr>
            <w:tcW w:w="3685" w:type="dxa"/>
          </w:tcPr>
          <w:p w14:paraId="66467F32" w14:textId="0894A142" w:rsidR="00043C6D" w:rsidRPr="00F341C1" w:rsidRDefault="00043C6D" w:rsidP="00F341C1">
            <w:pPr>
              <w:jc w:val="center"/>
              <w:rPr>
                <w:b/>
              </w:rPr>
            </w:pPr>
            <w:r w:rsidRPr="00F341C1">
              <w:rPr>
                <w:b/>
              </w:rPr>
              <w:t>Ju</w:t>
            </w:r>
            <w:r w:rsidR="00F341C1">
              <w:rPr>
                <w:b/>
              </w:rPr>
              <w:t>stification</w:t>
            </w:r>
          </w:p>
        </w:tc>
      </w:tr>
      <w:tr w:rsidR="00043C6D" w14:paraId="360A9671" w14:textId="398A8AF7" w:rsidTr="00A1700D">
        <w:trPr>
          <w:jc w:val="center"/>
        </w:trPr>
        <w:tc>
          <w:tcPr>
            <w:tcW w:w="2689" w:type="dxa"/>
          </w:tcPr>
          <w:p w14:paraId="635CAF10" w14:textId="4F586D38" w:rsidR="00043C6D" w:rsidRDefault="00043C6D" w:rsidP="00C24445">
            <w:r>
              <w:t>Émile Grégoire</w:t>
            </w:r>
          </w:p>
        </w:tc>
        <w:tc>
          <w:tcPr>
            <w:tcW w:w="2835" w:type="dxa"/>
          </w:tcPr>
          <w:p w14:paraId="75B4D98B" w14:textId="4C33E456" w:rsidR="00043C6D" w:rsidRDefault="00043C6D" w:rsidP="00C24445">
            <w:r>
              <w:t>Chef</w:t>
            </w:r>
            <w:r w:rsidR="00F341C1">
              <w:t xml:space="preserve"> d’équipe</w:t>
            </w:r>
          </w:p>
        </w:tc>
        <w:tc>
          <w:tcPr>
            <w:tcW w:w="3685" w:type="dxa"/>
          </w:tcPr>
          <w:p w14:paraId="1301EB7E" w14:textId="352F56D0" w:rsidR="00043C6D" w:rsidRDefault="00A1700D" w:rsidP="00C24445">
            <w:r>
              <w:t>Leader positif</w:t>
            </w:r>
          </w:p>
        </w:tc>
      </w:tr>
      <w:tr w:rsidR="00043C6D" w14:paraId="086FB3C5" w14:textId="4BB3F85F" w:rsidTr="00A1700D">
        <w:trPr>
          <w:jc w:val="center"/>
        </w:trPr>
        <w:tc>
          <w:tcPr>
            <w:tcW w:w="2689" w:type="dxa"/>
          </w:tcPr>
          <w:p w14:paraId="4F3A4B16" w14:textId="3A66EF15" w:rsidR="00043C6D" w:rsidRDefault="00043C6D" w:rsidP="00C24445">
            <w:r>
              <w:t xml:space="preserve">Simon-Pierre </w:t>
            </w:r>
            <w:proofErr w:type="spellStart"/>
            <w:r>
              <w:t>Deschênes</w:t>
            </w:r>
            <w:proofErr w:type="spellEnd"/>
          </w:p>
        </w:tc>
        <w:tc>
          <w:tcPr>
            <w:tcW w:w="2835" w:type="dxa"/>
          </w:tcPr>
          <w:p w14:paraId="0A5F6343" w14:textId="19EEBA32" w:rsidR="00043C6D" w:rsidRDefault="00043C6D" w:rsidP="00C24445">
            <w:r>
              <w:t>Responsable de la qualité</w:t>
            </w:r>
          </w:p>
        </w:tc>
        <w:tc>
          <w:tcPr>
            <w:tcW w:w="3685" w:type="dxa"/>
          </w:tcPr>
          <w:p w14:paraId="524C25CF" w14:textId="65B056B6" w:rsidR="00043C6D" w:rsidRDefault="00A1700D" w:rsidP="00C24445">
            <w:r>
              <w:t>Perfectionniste</w:t>
            </w:r>
          </w:p>
        </w:tc>
      </w:tr>
      <w:tr w:rsidR="00043C6D" w14:paraId="6BB5A8D7" w14:textId="4E53531C" w:rsidTr="00A1700D">
        <w:trPr>
          <w:jc w:val="center"/>
        </w:trPr>
        <w:tc>
          <w:tcPr>
            <w:tcW w:w="2689" w:type="dxa"/>
          </w:tcPr>
          <w:p w14:paraId="40504969" w14:textId="20C3EACB" w:rsidR="00043C6D" w:rsidRDefault="00043C6D" w:rsidP="00C24445">
            <w:r>
              <w:t>Jonathan Samson</w:t>
            </w:r>
          </w:p>
        </w:tc>
        <w:tc>
          <w:tcPr>
            <w:tcW w:w="2835" w:type="dxa"/>
          </w:tcPr>
          <w:p w14:paraId="631D0780" w14:textId="54391604" w:rsidR="00043C6D" w:rsidRDefault="00043C6D" w:rsidP="00C24445">
            <w:r>
              <w:t>Responsable des livrables</w:t>
            </w:r>
          </w:p>
        </w:tc>
        <w:tc>
          <w:tcPr>
            <w:tcW w:w="3685" w:type="dxa"/>
          </w:tcPr>
          <w:p w14:paraId="6DA83C00" w14:textId="281F2EEB" w:rsidR="00043C6D" w:rsidRDefault="00A1700D" w:rsidP="00C24445">
            <w:r>
              <w:t>Autonome et ponctuel</w:t>
            </w:r>
          </w:p>
        </w:tc>
      </w:tr>
      <w:tr w:rsidR="00043C6D" w14:paraId="031ADE5E" w14:textId="6A12BC3E" w:rsidTr="00A1700D">
        <w:trPr>
          <w:jc w:val="center"/>
        </w:trPr>
        <w:tc>
          <w:tcPr>
            <w:tcW w:w="2689" w:type="dxa"/>
          </w:tcPr>
          <w:p w14:paraId="331B3D29" w14:textId="1F3C8EFD" w:rsidR="00043C6D" w:rsidRDefault="00043C6D" w:rsidP="00C24445">
            <w:r>
              <w:t>Jérémie Bolduc</w:t>
            </w:r>
          </w:p>
        </w:tc>
        <w:tc>
          <w:tcPr>
            <w:tcW w:w="2835" w:type="dxa"/>
          </w:tcPr>
          <w:p w14:paraId="37062DE1" w14:textId="7CEA0C5E" w:rsidR="00043C6D" w:rsidRDefault="00F341C1" w:rsidP="00C24445">
            <w:r>
              <w:t>Responsable des réunions</w:t>
            </w:r>
          </w:p>
        </w:tc>
        <w:tc>
          <w:tcPr>
            <w:tcW w:w="3685" w:type="dxa"/>
          </w:tcPr>
          <w:p w14:paraId="6BCC7442" w14:textId="271DAAC1" w:rsidR="00043C6D" w:rsidRDefault="00A1700D" w:rsidP="00C24445">
            <w:r>
              <w:t>Esprit de synthèse et responsable</w:t>
            </w:r>
          </w:p>
        </w:tc>
      </w:tr>
    </w:tbl>
    <w:p w14:paraId="1F85C631" w14:textId="77777777" w:rsidR="00A1700D" w:rsidRPr="00C24445" w:rsidRDefault="00A1700D" w:rsidP="00C24445"/>
    <w:p w14:paraId="7B060D46" w14:textId="77777777" w:rsidR="007104D8" w:rsidRDefault="007104D8" w:rsidP="007104D8">
      <w:pPr>
        <w:pStyle w:val="Titre2"/>
      </w:pPr>
      <w:bookmarkStart w:id="4" w:name="_Toc410719829"/>
      <w:r>
        <w:t>Type d’application</w:t>
      </w:r>
      <w:bookmarkEnd w:id="4"/>
    </w:p>
    <w:p w14:paraId="5BA4FAF1" w14:textId="3BA7578F" w:rsidR="0018453C" w:rsidRPr="0018453C" w:rsidRDefault="0018453C" w:rsidP="0018453C">
      <w:r>
        <w:t xml:space="preserve">Logiciel récréatif disponible sur toutes les plateformes compatibles avec Java. Peut s’exécuter en mode fenêtré </w:t>
      </w:r>
      <w:r w:rsidR="00885FC1">
        <w:t>et en plein écran.</w:t>
      </w:r>
      <w:r w:rsidR="00373E63">
        <w:t xml:space="preserve"> L’application est un jeu de type arcade, comportant de nombreux petits jeux. </w:t>
      </w:r>
    </w:p>
    <w:p w14:paraId="75485799" w14:textId="4AEC2EC5" w:rsidR="00541C6D" w:rsidRPr="007104D8" w:rsidRDefault="00541C6D" w:rsidP="00541C6D">
      <w:pPr>
        <w:pStyle w:val="Titre2"/>
      </w:pPr>
      <w:bookmarkStart w:id="5" w:name="_Toc410719830"/>
      <w:r>
        <w:t>Technologies impliquées</w:t>
      </w:r>
      <w:bookmarkEnd w:id="5"/>
      <w:r w:rsidR="00373E63">
        <w:t xml:space="preserve"> et langages utilisés</w:t>
      </w:r>
    </w:p>
    <w:p w14:paraId="067CCCEB" w14:textId="65750CFF" w:rsidR="00D732D7" w:rsidRDefault="00D732D7" w:rsidP="00494034">
      <w:pPr>
        <w:pStyle w:val="Paragraphedeliste"/>
        <w:numPr>
          <w:ilvl w:val="0"/>
          <w:numId w:val="4"/>
        </w:numPr>
        <w:ind w:left="357" w:hanging="357"/>
      </w:pPr>
      <w:r>
        <w:t>Java 8</w:t>
      </w:r>
    </w:p>
    <w:p w14:paraId="52D1A7A8" w14:textId="43BED29A" w:rsidR="00D732D7" w:rsidRDefault="00D732D7" w:rsidP="00494034">
      <w:pPr>
        <w:pStyle w:val="Paragraphedeliste"/>
        <w:numPr>
          <w:ilvl w:val="0"/>
          <w:numId w:val="4"/>
        </w:numPr>
        <w:ind w:left="357" w:hanging="357"/>
      </w:pPr>
      <w:r>
        <w:t>FXML</w:t>
      </w:r>
    </w:p>
    <w:p w14:paraId="56809263" w14:textId="374F4C2A" w:rsidR="00D732D7" w:rsidRDefault="00D732D7" w:rsidP="00494034">
      <w:pPr>
        <w:pStyle w:val="Paragraphedeliste"/>
        <w:numPr>
          <w:ilvl w:val="0"/>
          <w:numId w:val="4"/>
        </w:numPr>
        <w:ind w:left="357" w:hanging="357"/>
      </w:pPr>
      <w:r>
        <w:t>CSS</w:t>
      </w:r>
    </w:p>
    <w:p w14:paraId="78142152" w14:textId="0AA22A4D" w:rsidR="00D732D7" w:rsidRDefault="00D732D7" w:rsidP="00494034">
      <w:pPr>
        <w:pStyle w:val="Paragraphedeliste"/>
        <w:numPr>
          <w:ilvl w:val="0"/>
          <w:numId w:val="4"/>
        </w:numPr>
        <w:ind w:left="357" w:hanging="357"/>
      </w:pPr>
      <w:r>
        <w:t>XML</w:t>
      </w:r>
      <w:r>
        <w:tab/>
      </w:r>
    </w:p>
    <w:p w14:paraId="25BD4258" w14:textId="2F536D40" w:rsidR="00D732D7" w:rsidRDefault="00D732D7" w:rsidP="00494034">
      <w:pPr>
        <w:pStyle w:val="Paragraphedeliste"/>
        <w:numPr>
          <w:ilvl w:val="0"/>
          <w:numId w:val="4"/>
        </w:numPr>
        <w:ind w:left="357" w:hanging="357"/>
      </w:pPr>
      <w:r>
        <w:t>Git (</w:t>
      </w:r>
      <w:proofErr w:type="spellStart"/>
      <w:r>
        <w:t>BitBucket</w:t>
      </w:r>
      <w:proofErr w:type="spellEnd"/>
      <w:r>
        <w:t>)</w:t>
      </w:r>
    </w:p>
    <w:p w14:paraId="2423C000" w14:textId="14C7BADC" w:rsidR="00174C02" w:rsidRDefault="00494034" w:rsidP="00174C02">
      <w:pPr>
        <w:pStyle w:val="Paragraphedeliste"/>
        <w:numPr>
          <w:ilvl w:val="0"/>
          <w:numId w:val="4"/>
        </w:numPr>
        <w:ind w:left="357" w:hanging="357"/>
      </w:pPr>
      <w:proofErr w:type="spellStart"/>
      <w:r>
        <w:t>Eclipse</w:t>
      </w:r>
      <w:proofErr w:type="spellEnd"/>
    </w:p>
    <w:p w14:paraId="74D64A5E" w14:textId="48A0A5C5" w:rsidR="00D732D7" w:rsidRDefault="00D732D7" w:rsidP="00494034">
      <w:pPr>
        <w:pStyle w:val="Paragraphedeliste"/>
        <w:numPr>
          <w:ilvl w:val="1"/>
          <w:numId w:val="5"/>
        </w:numPr>
        <w:ind w:left="811" w:hanging="357"/>
      </w:pPr>
      <w:r>
        <w:lastRenderedPageBreak/>
        <w:t xml:space="preserve">Plugin </w:t>
      </w:r>
      <w:proofErr w:type="spellStart"/>
      <w:r>
        <w:t>ObjectAid</w:t>
      </w:r>
      <w:proofErr w:type="spellEnd"/>
    </w:p>
    <w:p w14:paraId="0888CDFD" w14:textId="7D6844A4" w:rsidR="00494034" w:rsidRDefault="00494034" w:rsidP="00494034">
      <w:pPr>
        <w:pStyle w:val="Paragraphedeliste"/>
        <w:numPr>
          <w:ilvl w:val="1"/>
          <w:numId w:val="5"/>
        </w:numPr>
        <w:ind w:left="811" w:hanging="357"/>
      </w:pPr>
      <w:r>
        <w:t xml:space="preserve">Plugin </w:t>
      </w:r>
      <w:proofErr w:type="gramStart"/>
      <w:r>
        <w:t>e(</w:t>
      </w:r>
      <w:proofErr w:type="gramEnd"/>
      <w:r>
        <w:t>fx)</w:t>
      </w:r>
      <w:proofErr w:type="spellStart"/>
      <w:r>
        <w:t>clipse</w:t>
      </w:r>
      <w:proofErr w:type="spellEnd"/>
    </w:p>
    <w:p w14:paraId="560448C3" w14:textId="386A3340" w:rsidR="00494034" w:rsidRDefault="00494034" w:rsidP="00494034">
      <w:pPr>
        <w:pStyle w:val="Paragraphedeliste"/>
        <w:numPr>
          <w:ilvl w:val="1"/>
          <w:numId w:val="5"/>
        </w:numPr>
        <w:ind w:left="811" w:hanging="357"/>
      </w:pPr>
      <w:r>
        <w:t xml:space="preserve">Plugin </w:t>
      </w:r>
      <w:proofErr w:type="spellStart"/>
      <w:r>
        <w:t>JUnit</w:t>
      </w:r>
      <w:proofErr w:type="spellEnd"/>
    </w:p>
    <w:p w14:paraId="377FAF05" w14:textId="45C98023" w:rsidR="00494034" w:rsidRDefault="00494034" w:rsidP="00494034">
      <w:pPr>
        <w:pStyle w:val="Paragraphedeliste"/>
        <w:numPr>
          <w:ilvl w:val="1"/>
          <w:numId w:val="5"/>
        </w:numPr>
        <w:ind w:left="811" w:hanging="357"/>
      </w:pPr>
      <w:r>
        <w:t xml:space="preserve">Plugin </w:t>
      </w:r>
      <w:proofErr w:type="spellStart"/>
      <w:r>
        <w:t>EclEmma</w:t>
      </w:r>
      <w:proofErr w:type="spellEnd"/>
    </w:p>
    <w:p w14:paraId="05FB80C5" w14:textId="29D5A684" w:rsidR="00174C02" w:rsidRDefault="00174C02" w:rsidP="00174C02">
      <w:pPr>
        <w:pStyle w:val="Paragraphedeliste"/>
        <w:numPr>
          <w:ilvl w:val="0"/>
          <w:numId w:val="5"/>
        </w:numPr>
        <w:ind w:left="357" w:hanging="357"/>
      </w:pPr>
      <w:proofErr w:type="spellStart"/>
      <w:r>
        <w:t>SceneBuilder</w:t>
      </w:r>
      <w:proofErr w:type="spellEnd"/>
      <w:r>
        <w:t xml:space="preserve"> 2.0</w:t>
      </w:r>
    </w:p>
    <w:p w14:paraId="3327247E" w14:textId="1A413DB0" w:rsidR="007104D8" w:rsidRDefault="00D732D7" w:rsidP="007104D8">
      <w:pPr>
        <w:pStyle w:val="Paragraphedeliste"/>
        <w:numPr>
          <w:ilvl w:val="0"/>
          <w:numId w:val="4"/>
        </w:numPr>
        <w:ind w:left="357" w:hanging="357"/>
      </w:pPr>
      <w:r>
        <w:t>Microsoft Project</w:t>
      </w:r>
      <w:r w:rsidR="00FF2ABC">
        <w:t xml:space="preserve"> 2013</w:t>
      </w:r>
    </w:p>
    <w:p w14:paraId="59653223" w14:textId="427FFEBB" w:rsidR="00FF2ABC" w:rsidRDefault="005268BE" w:rsidP="00FF2ABC">
      <w:pPr>
        <w:pStyle w:val="Titre1"/>
      </w:pPr>
      <w:bookmarkStart w:id="6" w:name="_Toc410719831"/>
      <w:r>
        <w:t>Prototypes de l’application</w:t>
      </w:r>
      <w:bookmarkEnd w:id="6"/>
    </w:p>
    <w:p w14:paraId="0CFB36F4" w14:textId="33D8E04F" w:rsidR="00651C04" w:rsidRDefault="00651C04" w:rsidP="00651C04">
      <w:r>
        <w:t>L’image suivante est tirée d’une application existante</w:t>
      </w:r>
      <w:r w:rsidR="0016391B">
        <w:t xml:space="preserve"> qui a nourri notre idée originale. Elle est</w:t>
      </w:r>
      <w:r>
        <w:t xml:space="preserve"> disponible ici :</w:t>
      </w:r>
    </w:p>
    <w:p w14:paraId="6FC2E477" w14:textId="52618FE2" w:rsidR="00651C04" w:rsidRDefault="00B451E6" w:rsidP="00651C04">
      <w:hyperlink r:id="rId14" w:history="1">
        <w:r w:rsidR="003C4D05" w:rsidRPr="001C5C2E">
          <w:rPr>
            <w:rStyle w:val="Lienhypertexte"/>
          </w:rPr>
          <w:t>http://zhaop.me/grav/</w:t>
        </w:r>
      </w:hyperlink>
    </w:p>
    <w:p w14:paraId="0760B10C" w14:textId="4825DE03" w:rsidR="00651C04" w:rsidRDefault="00651C04" w:rsidP="00E80589">
      <w:pPr>
        <w:jc w:val="center"/>
      </w:pPr>
      <w:r>
        <w:rPr>
          <w:noProof/>
          <w:color w:val="141823"/>
          <w:lang w:eastAsia="fr-CA"/>
        </w:rPr>
        <w:drawing>
          <wp:inline distT="0" distB="0" distL="0" distR="0" wp14:anchorId="696BB867" wp14:editId="53659B0D">
            <wp:extent cx="4703674" cy="2291735"/>
            <wp:effectExtent l="0" t="0" r="1905" b="0"/>
            <wp:docPr id="2" name="Image 2" descr="https://scontent-a-sea.xx.fbcdn.net/hphotos-xpa1/v/t1.0-9/1464005_803178293084073_6722340773708606321_n.jpg?oh=5ae0b85951821d05a69b00d8d6b745c9&amp;oe=555DF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sea.xx.fbcdn.net/hphotos-xpa1/v/t1.0-9/1464005_803178293084073_6722340773708606321_n.jpg?oh=5ae0b85951821d05a69b00d8d6b745c9&amp;oe=555DFA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248" cy="2296887"/>
                    </a:xfrm>
                    <a:prstGeom prst="rect">
                      <a:avLst/>
                    </a:prstGeom>
                    <a:noFill/>
                    <a:ln>
                      <a:noFill/>
                    </a:ln>
                  </pic:spPr>
                </pic:pic>
              </a:graphicData>
            </a:graphic>
          </wp:inline>
        </w:drawing>
      </w:r>
    </w:p>
    <w:p w14:paraId="7BFA3688" w14:textId="5AD07CB9" w:rsidR="00E80589" w:rsidRDefault="00E80589" w:rsidP="00E80589">
      <w:r>
        <w:t>L’image suivante est un prototype de notre application. Elle illustre la poussée initiale et l’objectif final qui seront présents dans notre application.</w:t>
      </w:r>
    </w:p>
    <w:p w14:paraId="277B5018" w14:textId="58C26D4C" w:rsidR="00651C04" w:rsidRDefault="00651C04" w:rsidP="00E80589">
      <w:pPr>
        <w:jc w:val="center"/>
      </w:pPr>
      <w:r>
        <w:rPr>
          <w:noProof/>
          <w:color w:val="141823"/>
          <w:lang w:eastAsia="fr-CA"/>
        </w:rPr>
        <w:lastRenderedPageBreak/>
        <w:drawing>
          <wp:inline distT="0" distB="0" distL="0" distR="0" wp14:anchorId="4900FFEF" wp14:editId="4706236F">
            <wp:extent cx="4449125" cy="2779776"/>
            <wp:effectExtent l="0" t="0" r="8890" b="1905"/>
            <wp:docPr id="4" name="Image 4" descr="https://fbcdn-sphotos-c-a.akamaihd.net/hphotos-ak-xap1/v/t1.0-9/10947234_803178289750740_8631976765178820992_n.jpg?oh=4dbbef70120abf684509919fbe7e6397&amp;oe=5555C874&amp;__gda__=1431500456_9fed00c023e45c7630786b8c1fd86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c-a.akamaihd.net/hphotos-ak-xap1/v/t1.0-9/10947234_803178289750740_8631976765178820992_n.jpg?oh=4dbbef70120abf684509919fbe7e6397&amp;oe=5555C874&amp;__gda__=1431500456_9fed00c023e45c7630786b8c1fd8669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639" cy="2785096"/>
                    </a:xfrm>
                    <a:prstGeom prst="rect">
                      <a:avLst/>
                    </a:prstGeom>
                    <a:noFill/>
                    <a:ln>
                      <a:noFill/>
                    </a:ln>
                  </pic:spPr>
                </pic:pic>
              </a:graphicData>
            </a:graphic>
          </wp:inline>
        </w:drawing>
      </w:r>
    </w:p>
    <w:p w14:paraId="3E1AC994" w14:textId="6CDFCA2B" w:rsidR="003256E7" w:rsidRDefault="003256E7" w:rsidP="003256E7">
      <w:r>
        <w:t>L’image suivante illustre l’interface utilisateur qui sera présentée au joueur au bas de l’écran.</w:t>
      </w:r>
    </w:p>
    <w:p w14:paraId="05091083" w14:textId="4A229FB5" w:rsidR="003256E7" w:rsidRPr="00651C04" w:rsidRDefault="003256E7" w:rsidP="00E80589">
      <w:pPr>
        <w:jc w:val="center"/>
      </w:pPr>
      <w:r>
        <w:rPr>
          <w:noProof/>
          <w:color w:val="141823"/>
          <w:lang w:eastAsia="fr-CA"/>
        </w:rPr>
        <w:drawing>
          <wp:inline distT="0" distB="0" distL="0" distR="0" wp14:anchorId="61E71446" wp14:editId="3A9D93A5">
            <wp:extent cx="4388215" cy="654713"/>
            <wp:effectExtent l="0" t="0" r="0" b="0"/>
            <wp:docPr id="6" name="Image 6" descr="https://fbcdn-sphotos-g-a.akamaihd.net/hphotos-ak-xfp1/t31.0-8/10256756_805504042851498_4212166142468989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g-a.akamaihd.net/hphotos-ak-xfp1/t31.0-8/10256756_805504042851498_42121661424689899_o.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73468"/>
                    <a:stretch/>
                  </pic:blipFill>
                  <pic:spPr bwMode="auto">
                    <a:xfrm>
                      <a:off x="0" y="0"/>
                      <a:ext cx="4417104" cy="659023"/>
                    </a:xfrm>
                    <a:prstGeom prst="rect">
                      <a:avLst/>
                    </a:prstGeom>
                    <a:noFill/>
                    <a:ln>
                      <a:noFill/>
                    </a:ln>
                    <a:extLst>
                      <a:ext uri="{53640926-AAD7-44D8-BBD7-CCE9431645EC}">
                        <a14:shadowObscured xmlns:a14="http://schemas.microsoft.com/office/drawing/2010/main"/>
                      </a:ext>
                    </a:extLst>
                  </pic:spPr>
                </pic:pic>
              </a:graphicData>
            </a:graphic>
          </wp:inline>
        </w:drawing>
      </w:r>
    </w:p>
    <w:p w14:paraId="63F04C80" w14:textId="77777777" w:rsidR="00563CD9" w:rsidRDefault="00563CD9">
      <w:pPr>
        <w:jc w:val="left"/>
        <w:rPr>
          <w:rFonts w:eastAsiaTheme="majorEastAsia" w:cstheme="majorBidi"/>
          <w:b/>
          <w:bCs/>
          <w:sz w:val="32"/>
          <w:szCs w:val="28"/>
        </w:rPr>
      </w:pPr>
      <w:bookmarkStart w:id="7" w:name="_Toc410719832"/>
      <w:r>
        <w:br w:type="page"/>
      </w:r>
    </w:p>
    <w:p w14:paraId="3B1822FF" w14:textId="01598FDA" w:rsidR="00175CBE" w:rsidRDefault="00175CBE" w:rsidP="00175CBE">
      <w:pPr>
        <w:pStyle w:val="Titre1"/>
      </w:pPr>
      <w:r>
        <w:lastRenderedPageBreak/>
        <w:t>Scénarios</w:t>
      </w:r>
      <w:bookmarkEnd w:id="7"/>
    </w:p>
    <w:tbl>
      <w:tblPr>
        <w:tblStyle w:val="Grilledutableau"/>
        <w:tblW w:w="0" w:type="auto"/>
        <w:tblLook w:val="04A0" w:firstRow="1" w:lastRow="0" w:firstColumn="1" w:lastColumn="0" w:noHBand="0" w:noVBand="1"/>
      </w:tblPr>
      <w:tblGrid>
        <w:gridCol w:w="2263"/>
        <w:gridCol w:w="6367"/>
      </w:tblGrid>
      <w:tr w:rsidR="00175CBE" w14:paraId="6790365B" w14:textId="77777777" w:rsidTr="005C16A3">
        <w:tc>
          <w:tcPr>
            <w:tcW w:w="8630" w:type="dxa"/>
            <w:gridSpan w:val="2"/>
            <w:shd w:val="clear" w:color="auto" w:fill="E7E6E6" w:themeFill="background2"/>
          </w:tcPr>
          <w:p w14:paraId="514BE4AA" w14:textId="157B02E1" w:rsidR="00175CBE" w:rsidRPr="00175CBE" w:rsidRDefault="00175CBE" w:rsidP="00175CBE">
            <w:pPr>
              <w:jc w:val="center"/>
              <w:rPr>
                <w:b/>
              </w:rPr>
            </w:pPr>
            <w:r w:rsidRPr="00175CBE">
              <w:rPr>
                <w:b/>
              </w:rPr>
              <w:t>Scénario #1</w:t>
            </w:r>
          </w:p>
        </w:tc>
      </w:tr>
      <w:tr w:rsidR="00175CBE" w14:paraId="7A159AE2" w14:textId="77777777" w:rsidTr="00175CBE">
        <w:tc>
          <w:tcPr>
            <w:tcW w:w="2263" w:type="dxa"/>
          </w:tcPr>
          <w:p w14:paraId="1F3FC99E" w14:textId="5CD0DBEB" w:rsidR="00175CBE" w:rsidRDefault="00175CBE" w:rsidP="00175CBE">
            <w:r w:rsidRPr="00175CBE">
              <w:t>Acteur</w:t>
            </w:r>
          </w:p>
        </w:tc>
        <w:tc>
          <w:tcPr>
            <w:tcW w:w="6367" w:type="dxa"/>
          </w:tcPr>
          <w:p w14:paraId="6D2686FD" w14:textId="3DAD87F2" w:rsidR="00175CBE" w:rsidRDefault="00175CBE" w:rsidP="00175CBE">
            <w:r>
              <w:t>Équipe</w:t>
            </w:r>
          </w:p>
        </w:tc>
      </w:tr>
      <w:tr w:rsidR="00175CBE" w14:paraId="53C24188" w14:textId="77777777" w:rsidTr="00175CBE">
        <w:tc>
          <w:tcPr>
            <w:tcW w:w="2263" w:type="dxa"/>
          </w:tcPr>
          <w:p w14:paraId="228230C7" w14:textId="7F853E8F" w:rsidR="00175CBE" w:rsidRDefault="00175CBE" w:rsidP="00175CBE">
            <w:r>
              <w:t>Scénario</w:t>
            </w:r>
          </w:p>
        </w:tc>
        <w:tc>
          <w:tcPr>
            <w:tcW w:w="6367" w:type="dxa"/>
          </w:tcPr>
          <w:p w14:paraId="77961576" w14:textId="4F9ED83B" w:rsidR="00175CBE" w:rsidRDefault="00175CBE" w:rsidP="00175CBE">
            <w:r>
              <w:t>En tant qu’équipe, nous devons uniformiser l’environnement de travail afin de s’assurer de la compatibilité entre les membres de l’équipe.</w:t>
            </w:r>
          </w:p>
        </w:tc>
      </w:tr>
      <w:tr w:rsidR="00175CBE" w14:paraId="0CCE7E82" w14:textId="77777777" w:rsidTr="00175CBE">
        <w:tc>
          <w:tcPr>
            <w:tcW w:w="2263" w:type="dxa"/>
          </w:tcPr>
          <w:p w14:paraId="5E58ED60" w14:textId="60614F12" w:rsidR="00175CBE" w:rsidRDefault="00175CBE" w:rsidP="00175CBE">
            <w:r>
              <w:t>Description</w:t>
            </w:r>
          </w:p>
        </w:tc>
        <w:tc>
          <w:tcPr>
            <w:tcW w:w="6367" w:type="dxa"/>
          </w:tcPr>
          <w:p w14:paraId="7F351FAD" w14:textId="35F88D9C" w:rsidR="00FF2096" w:rsidRDefault="00FF2096" w:rsidP="00FF2096">
            <w:pPr>
              <w:pStyle w:val="Paragraphedeliste"/>
              <w:numPr>
                <w:ilvl w:val="0"/>
                <w:numId w:val="6"/>
              </w:numPr>
            </w:pPr>
            <w:r>
              <w:t>S’assurer de l’utilisation d’</w:t>
            </w:r>
            <w:proofErr w:type="spellStart"/>
            <w:r>
              <w:t>Eclipse</w:t>
            </w:r>
            <w:proofErr w:type="spellEnd"/>
          </w:p>
          <w:p w14:paraId="36ABB6A4" w14:textId="77777777" w:rsidR="00FF2096" w:rsidRDefault="00FF2096" w:rsidP="00FF2096">
            <w:pPr>
              <w:pStyle w:val="Paragraphedeliste"/>
              <w:numPr>
                <w:ilvl w:val="0"/>
                <w:numId w:val="6"/>
              </w:numPr>
            </w:pPr>
            <w:r>
              <w:t>Installer tous les plug-ins nécessaires (énumérés ci-dessus)</w:t>
            </w:r>
          </w:p>
          <w:p w14:paraId="0069ECB0" w14:textId="77777777" w:rsidR="00FF2096" w:rsidRDefault="00FF2096" w:rsidP="00FF2096">
            <w:pPr>
              <w:pStyle w:val="Paragraphedeliste"/>
              <w:numPr>
                <w:ilvl w:val="0"/>
                <w:numId w:val="6"/>
              </w:numPr>
            </w:pPr>
            <w:r>
              <w:t xml:space="preserve">Installer </w:t>
            </w:r>
            <w:proofErr w:type="spellStart"/>
            <w:r>
              <w:t>SceneBuilder</w:t>
            </w:r>
            <w:proofErr w:type="spellEnd"/>
            <w:r>
              <w:t xml:space="preserve"> 2.0</w:t>
            </w:r>
          </w:p>
          <w:p w14:paraId="77E3EDED" w14:textId="07D2225D" w:rsidR="00C53D2D" w:rsidRDefault="003B1F77" w:rsidP="00FF2096">
            <w:pPr>
              <w:pStyle w:val="Paragraphedeliste"/>
              <w:numPr>
                <w:ilvl w:val="0"/>
                <w:numId w:val="6"/>
              </w:numPr>
            </w:pPr>
            <w:r>
              <w:t>Config</w:t>
            </w:r>
            <w:r w:rsidR="009A2A5D">
              <w:t xml:space="preserve">urer le plug-in Git sur </w:t>
            </w:r>
            <w:proofErr w:type="spellStart"/>
            <w:r w:rsidR="009A2A5D">
              <w:t>Eclipse</w:t>
            </w:r>
            <w:proofErr w:type="spellEnd"/>
          </w:p>
          <w:p w14:paraId="6817CEDE" w14:textId="2E832309" w:rsidR="00C53D2D" w:rsidRDefault="00C53D2D" w:rsidP="00C53D2D">
            <w:pPr>
              <w:pStyle w:val="Paragraphedeliste"/>
              <w:numPr>
                <w:ilvl w:val="0"/>
                <w:numId w:val="6"/>
              </w:numPr>
            </w:pPr>
            <w:r>
              <w:t xml:space="preserve">Créer le référentiel sur </w:t>
            </w:r>
            <w:proofErr w:type="spellStart"/>
            <w:r>
              <w:t>BitBucket</w:t>
            </w:r>
            <w:proofErr w:type="spellEnd"/>
          </w:p>
          <w:p w14:paraId="14975617" w14:textId="0BD0933E" w:rsidR="00175CBE" w:rsidRDefault="00C53D2D" w:rsidP="009A2A5D">
            <w:pPr>
              <w:pStyle w:val="Paragraphedeliste"/>
              <w:numPr>
                <w:ilvl w:val="0"/>
                <w:numId w:val="6"/>
              </w:numPr>
            </w:pPr>
            <w:r>
              <w:t xml:space="preserve">S’assurer que tous les membres de l’équipe comprennent l’utilisation de </w:t>
            </w:r>
            <w:r w:rsidR="009A2A5D">
              <w:t>Git</w:t>
            </w:r>
          </w:p>
        </w:tc>
      </w:tr>
      <w:tr w:rsidR="00175CBE" w14:paraId="2EE21EF2" w14:textId="77777777" w:rsidTr="00175CBE">
        <w:tc>
          <w:tcPr>
            <w:tcW w:w="2263" w:type="dxa"/>
          </w:tcPr>
          <w:p w14:paraId="68D80602" w14:textId="6B824631" w:rsidR="00175CBE" w:rsidRDefault="00175CBE" w:rsidP="00175CBE">
            <w:r>
              <w:t>Tests d’acceptation</w:t>
            </w:r>
          </w:p>
        </w:tc>
        <w:tc>
          <w:tcPr>
            <w:tcW w:w="6367" w:type="dxa"/>
          </w:tcPr>
          <w:p w14:paraId="5DD54709" w14:textId="106F8232" w:rsidR="00824697" w:rsidRDefault="00824697" w:rsidP="00175CBE">
            <w:r>
              <w:t>Vérifier l’usage des différents outils.</w:t>
            </w:r>
          </w:p>
          <w:p w14:paraId="426B7130" w14:textId="5A130C0B" w:rsidR="00175CBE" w:rsidRDefault="00824697" w:rsidP="00175CBE">
            <w:r>
              <w:t>Tester à l’aide d’un commit et d’un push.</w:t>
            </w:r>
          </w:p>
        </w:tc>
      </w:tr>
      <w:tr w:rsidR="00175CBE" w14:paraId="5F9C0F08" w14:textId="77777777" w:rsidTr="00175CBE">
        <w:tc>
          <w:tcPr>
            <w:tcW w:w="2263" w:type="dxa"/>
          </w:tcPr>
          <w:p w14:paraId="33CA01F5" w14:textId="32290BEB" w:rsidR="00175CBE" w:rsidRDefault="00175CBE" w:rsidP="00175CBE">
            <w:r>
              <w:t>Complexité</w:t>
            </w:r>
          </w:p>
        </w:tc>
        <w:tc>
          <w:tcPr>
            <w:tcW w:w="6367" w:type="dxa"/>
          </w:tcPr>
          <w:p w14:paraId="67B9D7E3" w14:textId="4A9F1037" w:rsidR="00175CBE" w:rsidRDefault="003B5240" w:rsidP="003B5240">
            <w:r>
              <w:t>1</w:t>
            </w:r>
          </w:p>
        </w:tc>
      </w:tr>
      <w:tr w:rsidR="00175CBE" w14:paraId="6EBAE4ED" w14:textId="77777777" w:rsidTr="00175CBE">
        <w:tc>
          <w:tcPr>
            <w:tcW w:w="2263" w:type="dxa"/>
          </w:tcPr>
          <w:p w14:paraId="00F99182" w14:textId="626121E3" w:rsidR="00175CBE" w:rsidRDefault="00175CBE" w:rsidP="00175CBE">
            <w:r>
              <w:t>Effort</w:t>
            </w:r>
          </w:p>
        </w:tc>
        <w:tc>
          <w:tcPr>
            <w:tcW w:w="6367" w:type="dxa"/>
          </w:tcPr>
          <w:p w14:paraId="014FD56A" w14:textId="533DFC33" w:rsidR="00175CBE" w:rsidRDefault="003B5240" w:rsidP="00175CBE">
            <w:r>
              <w:t>1</w:t>
            </w:r>
          </w:p>
        </w:tc>
      </w:tr>
      <w:tr w:rsidR="00175CBE" w14:paraId="736CE382" w14:textId="77777777" w:rsidTr="00175CBE">
        <w:tc>
          <w:tcPr>
            <w:tcW w:w="2263" w:type="dxa"/>
          </w:tcPr>
          <w:p w14:paraId="12ED3DE3" w14:textId="435DF18F" w:rsidR="00175CBE" w:rsidRDefault="00175CBE" w:rsidP="00175CBE">
            <w:r>
              <w:t>Commentaires</w:t>
            </w:r>
          </w:p>
        </w:tc>
        <w:tc>
          <w:tcPr>
            <w:tcW w:w="6367" w:type="dxa"/>
          </w:tcPr>
          <w:p w14:paraId="326BFA44" w14:textId="45B2A2CC" w:rsidR="00175CBE" w:rsidRDefault="009A2A5D" w:rsidP="009A2A5D">
            <w:r>
              <w:t>Le SVN sera mis à jour à chaque fin de sprint.</w:t>
            </w:r>
          </w:p>
        </w:tc>
      </w:tr>
      <w:tr w:rsidR="00DF02C6" w:rsidRPr="00DF02C6" w14:paraId="2C166C65" w14:textId="77777777" w:rsidTr="005C16A3">
        <w:tc>
          <w:tcPr>
            <w:tcW w:w="8630" w:type="dxa"/>
            <w:gridSpan w:val="2"/>
            <w:shd w:val="clear" w:color="auto" w:fill="E7E6E6" w:themeFill="background2"/>
          </w:tcPr>
          <w:p w14:paraId="5E1A2551" w14:textId="34A1BA43" w:rsidR="00DF02C6" w:rsidRPr="00DF02C6" w:rsidRDefault="005C16A3" w:rsidP="005C16A3">
            <w:pPr>
              <w:tabs>
                <w:tab w:val="center" w:pos="4207"/>
                <w:tab w:val="right" w:pos="8414"/>
              </w:tabs>
              <w:spacing w:line="276" w:lineRule="auto"/>
              <w:jc w:val="left"/>
              <w:rPr>
                <w:b/>
              </w:rPr>
            </w:pPr>
            <w:r>
              <w:rPr>
                <w:b/>
              </w:rPr>
              <w:tab/>
            </w:r>
            <w:r w:rsidR="00DF02C6" w:rsidRPr="00DF02C6">
              <w:rPr>
                <w:b/>
              </w:rPr>
              <w:t>Scénario #2</w:t>
            </w:r>
            <w:r>
              <w:rPr>
                <w:b/>
              </w:rPr>
              <w:tab/>
            </w:r>
          </w:p>
        </w:tc>
      </w:tr>
      <w:tr w:rsidR="00DF02C6" w:rsidRPr="00DF02C6" w14:paraId="785AADDB" w14:textId="77777777" w:rsidTr="00B451E6">
        <w:tc>
          <w:tcPr>
            <w:tcW w:w="2263" w:type="dxa"/>
          </w:tcPr>
          <w:p w14:paraId="73491B9B" w14:textId="77777777" w:rsidR="00DF02C6" w:rsidRPr="00DF02C6" w:rsidRDefault="00DF02C6" w:rsidP="00DF02C6">
            <w:pPr>
              <w:spacing w:line="276" w:lineRule="auto"/>
              <w:jc w:val="left"/>
            </w:pPr>
            <w:r w:rsidRPr="00DF02C6">
              <w:t>Acteur</w:t>
            </w:r>
          </w:p>
        </w:tc>
        <w:tc>
          <w:tcPr>
            <w:tcW w:w="6367" w:type="dxa"/>
          </w:tcPr>
          <w:p w14:paraId="56B4FCFF" w14:textId="0F34EA2C" w:rsidR="00DF02C6" w:rsidRPr="00DF02C6" w:rsidRDefault="009A2A5D" w:rsidP="004075A9">
            <w:pPr>
              <w:spacing w:line="276" w:lineRule="auto"/>
              <w:jc w:val="left"/>
            </w:pPr>
            <w:r>
              <w:t>Développeurs</w:t>
            </w:r>
          </w:p>
        </w:tc>
      </w:tr>
      <w:tr w:rsidR="00DF02C6" w:rsidRPr="00DF02C6" w14:paraId="27EE08C5" w14:textId="77777777" w:rsidTr="00B451E6">
        <w:tc>
          <w:tcPr>
            <w:tcW w:w="2263" w:type="dxa"/>
          </w:tcPr>
          <w:p w14:paraId="49CCA7FD" w14:textId="77777777" w:rsidR="00DF02C6" w:rsidRPr="00DF02C6" w:rsidRDefault="00DF02C6" w:rsidP="00DF02C6">
            <w:pPr>
              <w:spacing w:line="276" w:lineRule="auto"/>
              <w:jc w:val="left"/>
            </w:pPr>
            <w:r w:rsidRPr="00DF02C6">
              <w:t>Scénario</w:t>
            </w:r>
          </w:p>
        </w:tc>
        <w:tc>
          <w:tcPr>
            <w:tcW w:w="6367" w:type="dxa"/>
          </w:tcPr>
          <w:p w14:paraId="4B557172" w14:textId="45F8ED1C" w:rsidR="00DF02C6" w:rsidRPr="00DF02C6" w:rsidRDefault="009A2A5D" w:rsidP="004075A9">
            <w:pPr>
              <w:spacing w:line="276" w:lineRule="auto"/>
              <w:jc w:val="left"/>
            </w:pPr>
            <w:r>
              <w:t>En tant que développeur, je veux pouvoir changer de contrôleur et de vue facilement afin de simplifier les tests sur le modèle physique.</w:t>
            </w:r>
          </w:p>
        </w:tc>
      </w:tr>
      <w:tr w:rsidR="00DF02C6" w:rsidRPr="00DF02C6" w14:paraId="274142BC" w14:textId="77777777" w:rsidTr="00B451E6">
        <w:tc>
          <w:tcPr>
            <w:tcW w:w="2263" w:type="dxa"/>
          </w:tcPr>
          <w:p w14:paraId="71D325AF" w14:textId="77777777" w:rsidR="00DF02C6" w:rsidRPr="00DF02C6" w:rsidRDefault="00DF02C6" w:rsidP="00DF02C6">
            <w:pPr>
              <w:spacing w:line="276" w:lineRule="auto"/>
              <w:jc w:val="left"/>
            </w:pPr>
            <w:r w:rsidRPr="00DF02C6">
              <w:t>Description</w:t>
            </w:r>
          </w:p>
        </w:tc>
        <w:tc>
          <w:tcPr>
            <w:tcW w:w="6367" w:type="dxa"/>
          </w:tcPr>
          <w:p w14:paraId="40297986" w14:textId="7E39B1AF" w:rsidR="00DF02C6" w:rsidRDefault="009A2A5D" w:rsidP="005C16A3">
            <w:pPr>
              <w:pStyle w:val="Paragraphedeliste"/>
              <w:numPr>
                <w:ilvl w:val="0"/>
                <w:numId w:val="10"/>
              </w:numPr>
              <w:jc w:val="left"/>
            </w:pPr>
            <w:r>
              <w:t>Créer un contrôleur principal qui contiendra les vues et les contrôleurs.</w:t>
            </w:r>
          </w:p>
          <w:p w14:paraId="3033A025" w14:textId="77777777" w:rsidR="009A2A5D" w:rsidRDefault="009A2A5D" w:rsidP="005C16A3">
            <w:pPr>
              <w:pStyle w:val="Paragraphedeliste"/>
              <w:numPr>
                <w:ilvl w:val="0"/>
                <w:numId w:val="10"/>
              </w:numPr>
              <w:jc w:val="left"/>
            </w:pPr>
            <w:r>
              <w:t>Implémenter les changements entre les contrôleurs.</w:t>
            </w:r>
          </w:p>
          <w:p w14:paraId="4C59ACA6" w14:textId="286E6CD8" w:rsidR="00FF5391" w:rsidRPr="00DF02C6" w:rsidRDefault="00FF5391" w:rsidP="00FF5391">
            <w:pPr>
              <w:pStyle w:val="Paragraphedeliste"/>
              <w:numPr>
                <w:ilvl w:val="0"/>
                <w:numId w:val="10"/>
              </w:numPr>
              <w:jc w:val="left"/>
            </w:pPr>
            <w:r>
              <w:t>Implémenter le chargement des vues.</w:t>
            </w:r>
          </w:p>
        </w:tc>
      </w:tr>
      <w:tr w:rsidR="00DF02C6" w:rsidRPr="00DF02C6" w14:paraId="1353D464" w14:textId="77777777" w:rsidTr="00B451E6">
        <w:tc>
          <w:tcPr>
            <w:tcW w:w="2263" w:type="dxa"/>
          </w:tcPr>
          <w:p w14:paraId="0DA9E564" w14:textId="3A7018C6" w:rsidR="00DF02C6" w:rsidRPr="00DF02C6" w:rsidRDefault="00DF02C6" w:rsidP="00DF02C6">
            <w:pPr>
              <w:spacing w:line="276" w:lineRule="auto"/>
              <w:jc w:val="left"/>
            </w:pPr>
            <w:r w:rsidRPr="00DF02C6">
              <w:t>Tests d’acceptation</w:t>
            </w:r>
          </w:p>
        </w:tc>
        <w:tc>
          <w:tcPr>
            <w:tcW w:w="6367" w:type="dxa"/>
          </w:tcPr>
          <w:p w14:paraId="49D1DE8E" w14:textId="22686D2C" w:rsidR="00DF02C6" w:rsidRPr="00DF02C6" w:rsidRDefault="00FF5391" w:rsidP="005C16A3">
            <w:pPr>
              <w:spacing w:line="276" w:lineRule="auto"/>
              <w:jc w:val="left"/>
            </w:pPr>
            <w:r>
              <w:t>Créer deux contrôleurs de test et de vue pour s’assurer que les changements s’opèrent bien.</w:t>
            </w:r>
          </w:p>
        </w:tc>
      </w:tr>
      <w:tr w:rsidR="00DF02C6" w:rsidRPr="00DF02C6" w14:paraId="60067BCE" w14:textId="77777777" w:rsidTr="00B451E6">
        <w:tc>
          <w:tcPr>
            <w:tcW w:w="2263" w:type="dxa"/>
          </w:tcPr>
          <w:p w14:paraId="1207BBE6" w14:textId="77777777" w:rsidR="00DF02C6" w:rsidRPr="00DF02C6" w:rsidRDefault="00DF02C6" w:rsidP="00DF02C6">
            <w:pPr>
              <w:spacing w:line="276" w:lineRule="auto"/>
              <w:jc w:val="left"/>
            </w:pPr>
            <w:r w:rsidRPr="00DF02C6">
              <w:t>Complexité</w:t>
            </w:r>
          </w:p>
        </w:tc>
        <w:tc>
          <w:tcPr>
            <w:tcW w:w="6367" w:type="dxa"/>
          </w:tcPr>
          <w:p w14:paraId="4DC0298A" w14:textId="6F10ADB5" w:rsidR="00DF02C6" w:rsidRPr="00DF02C6" w:rsidRDefault="00FF5391" w:rsidP="00950421">
            <w:pPr>
              <w:spacing w:line="276" w:lineRule="auto"/>
              <w:jc w:val="left"/>
            </w:pPr>
            <w:r>
              <w:t>3</w:t>
            </w:r>
          </w:p>
        </w:tc>
      </w:tr>
      <w:tr w:rsidR="00DF02C6" w:rsidRPr="00DF02C6" w14:paraId="45B0ECB0" w14:textId="77777777" w:rsidTr="00B451E6">
        <w:tc>
          <w:tcPr>
            <w:tcW w:w="2263" w:type="dxa"/>
          </w:tcPr>
          <w:p w14:paraId="73C88485" w14:textId="77777777" w:rsidR="00DF02C6" w:rsidRPr="00DF02C6" w:rsidRDefault="00DF02C6" w:rsidP="00DF02C6">
            <w:pPr>
              <w:spacing w:line="276" w:lineRule="auto"/>
              <w:jc w:val="left"/>
            </w:pPr>
            <w:r w:rsidRPr="00DF02C6">
              <w:t>Effort</w:t>
            </w:r>
          </w:p>
        </w:tc>
        <w:tc>
          <w:tcPr>
            <w:tcW w:w="6367" w:type="dxa"/>
          </w:tcPr>
          <w:p w14:paraId="6E90D7BA" w14:textId="290991CE" w:rsidR="00DF02C6" w:rsidRPr="00DF02C6" w:rsidRDefault="00FF5391" w:rsidP="00DF02C6">
            <w:pPr>
              <w:spacing w:line="276" w:lineRule="auto"/>
              <w:jc w:val="left"/>
            </w:pPr>
            <w:r>
              <w:t>2</w:t>
            </w:r>
          </w:p>
        </w:tc>
      </w:tr>
      <w:tr w:rsidR="00DF02C6" w:rsidRPr="00DF02C6" w14:paraId="71FA553C" w14:textId="77777777" w:rsidTr="00B451E6">
        <w:tc>
          <w:tcPr>
            <w:tcW w:w="2263" w:type="dxa"/>
          </w:tcPr>
          <w:p w14:paraId="2F74E7FE" w14:textId="77777777" w:rsidR="00DF02C6" w:rsidRPr="00DF02C6" w:rsidRDefault="00DF02C6" w:rsidP="00DF02C6">
            <w:pPr>
              <w:spacing w:line="276" w:lineRule="auto"/>
              <w:jc w:val="left"/>
            </w:pPr>
            <w:r w:rsidRPr="00DF02C6">
              <w:t>Commentaires</w:t>
            </w:r>
          </w:p>
        </w:tc>
        <w:tc>
          <w:tcPr>
            <w:tcW w:w="6367" w:type="dxa"/>
          </w:tcPr>
          <w:p w14:paraId="32F4BCC3" w14:textId="77777777" w:rsidR="00DF02C6" w:rsidRPr="00DF02C6" w:rsidRDefault="00DF02C6" w:rsidP="00DF02C6">
            <w:pPr>
              <w:spacing w:line="276" w:lineRule="auto"/>
              <w:jc w:val="left"/>
            </w:pPr>
          </w:p>
        </w:tc>
      </w:tr>
      <w:tr w:rsidR="00757D2F" w14:paraId="052D5F51" w14:textId="77777777" w:rsidTr="005C16A3">
        <w:tc>
          <w:tcPr>
            <w:tcW w:w="8630" w:type="dxa"/>
            <w:gridSpan w:val="2"/>
            <w:shd w:val="clear" w:color="auto" w:fill="E7E6E6" w:themeFill="background2"/>
          </w:tcPr>
          <w:p w14:paraId="4F0EC877" w14:textId="40638348" w:rsidR="00757D2F" w:rsidRPr="00175CBE" w:rsidRDefault="00757D2F" w:rsidP="00B451E6">
            <w:pPr>
              <w:jc w:val="center"/>
              <w:rPr>
                <w:b/>
              </w:rPr>
            </w:pPr>
            <w:r w:rsidRPr="00175CBE">
              <w:rPr>
                <w:b/>
              </w:rPr>
              <w:t>Scénario #</w:t>
            </w:r>
            <w:r w:rsidR="00DF02C6">
              <w:rPr>
                <w:b/>
              </w:rPr>
              <w:t>3</w:t>
            </w:r>
          </w:p>
        </w:tc>
      </w:tr>
      <w:tr w:rsidR="00757D2F" w14:paraId="62B67541" w14:textId="77777777" w:rsidTr="00066200">
        <w:tc>
          <w:tcPr>
            <w:tcW w:w="2263" w:type="dxa"/>
          </w:tcPr>
          <w:p w14:paraId="38AE50FC" w14:textId="1E8C71E0" w:rsidR="00757D2F" w:rsidRDefault="00757D2F" w:rsidP="00B451E6">
            <w:r w:rsidRPr="00175CBE">
              <w:t>Acteur</w:t>
            </w:r>
            <w:r w:rsidR="003D3E1C">
              <w:t>s</w:t>
            </w:r>
          </w:p>
        </w:tc>
        <w:tc>
          <w:tcPr>
            <w:tcW w:w="6367" w:type="dxa"/>
          </w:tcPr>
          <w:p w14:paraId="1265B3FC" w14:textId="0138C2E6" w:rsidR="00757D2F" w:rsidRDefault="00FF5391" w:rsidP="00B451E6">
            <w:r>
              <w:t>Développeurs</w:t>
            </w:r>
          </w:p>
        </w:tc>
      </w:tr>
      <w:tr w:rsidR="00757D2F" w14:paraId="7B43B9FE" w14:textId="77777777" w:rsidTr="00066200">
        <w:tc>
          <w:tcPr>
            <w:tcW w:w="2263" w:type="dxa"/>
          </w:tcPr>
          <w:p w14:paraId="0CBD2CFC" w14:textId="77777777" w:rsidR="00757D2F" w:rsidRDefault="00757D2F" w:rsidP="00B451E6">
            <w:r>
              <w:t>Scénario</w:t>
            </w:r>
          </w:p>
        </w:tc>
        <w:tc>
          <w:tcPr>
            <w:tcW w:w="6367" w:type="dxa"/>
          </w:tcPr>
          <w:p w14:paraId="50738860" w14:textId="30CD5E83" w:rsidR="00757D2F" w:rsidRDefault="004075A9" w:rsidP="00FF5391">
            <w:r w:rsidRPr="004075A9">
              <w:t xml:space="preserve">En tant </w:t>
            </w:r>
            <w:r>
              <w:t>q</w:t>
            </w:r>
            <w:r w:rsidR="005C16A3">
              <w:t>u</w:t>
            </w:r>
            <w:r w:rsidR="00FF5391">
              <w:t>e développeur</w:t>
            </w:r>
            <w:r w:rsidRPr="004075A9">
              <w:t xml:space="preserve">, </w:t>
            </w:r>
            <w:r w:rsidR="00FF5391">
              <w:t>je veux pouvoir me servir d’une horloge interne qui me retournera des variations de temps utiles dans les formules de physique.</w:t>
            </w:r>
          </w:p>
        </w:tc>
      </w:tr>
      <w:tr w:rsidR="00757D2F" w14:paraId="16B22494" w14:textId="77777777" w:rsidTr="00066200">
        <w:tc>
          <w:tcPr>
            <w:tcW w:w="2263" w:type="dxa"/>
          </w:tcPr>
          <w:p w14:paraId="70432D6C" w14:textId="77777777" w:rsidR="00757D2F" w:rsidRDefault="00757D2F" w:rsidP="00B451E6">
            <w:r>
              <w:t>Description</w:t>
            </w:r>
          </w:p>
        </w:tc>
        <w:tc>
          <w:tcPr>
            <w:tcW w:w="6367" w:type="dxa"/>
          </w:tcPr>
          <w:p w14:paraId="2F0BFCBE" w14:textId="77777777" w:rsidR="00757D2F" w:rsidRDefault="00FF5391" w:rsidP="00FF5391">
            <w:pPr>
              <w:pStyle w:val="Paragraphedeliste"/>
              <w:numPr>
                <w:ilvl w:val="0"/>
                <w:numId w:val="9"/>
              </w:numPr>
            </w:pPr>
            <w:r>
              <w:t>Écrire un thread qui calcule la différence de temps entre un temps x et y.</w:t>
            </w:r>
          </w:p>
          <w:p w14:paraId="0180023C" w14:textId="7E1A1D38" w:rsidR="00FF5391" w:rsidRDefault="00FF5391" w:rsidP="00FF5391">
            <w:pPr>
              <w:pStyle w:val="Paragraphedeliste"/>
              <w:numPr>
                <w:ilvl w:val="0"/>
                <w:numId w:val="9"/>
              </w:numPr>
            </w:pPr>
            <w:r>
              <w:t>Dans le contrôleur principal, démarrer le thread.</w:t>
            </w:r>
          </w:p>
          <w:p w14:paraId="5C3274A7" w14:textId="562EDA21" w:rsidR="00FF5391" w:rsidRDefault="00FF5391" w:rsidP="00FF5391">
            <w:pPr>
              <w:pStyle w:val="Paragraphedeliste"/>
              <w:numPr>
                <w:ilvl w:val="0"/>
                <w:numId w:val="9"/>
              </w:numPr>
            </w:pPr>
            <w:r>
              <w:t>Accéder aux valeurs de variations de temps.</w:t>
            </w:r>
          </w:p>
        </w:tc>
      </w:tr>
      <w:tr w:rsidR="00757D2F" w14:paraId="2DE8F8ED" w14:textId="77777777" w:rsidTr="00066200">
        <w:tc>
          <w:tcPr>
            <w:tcW w:w="2263" w:type="dxa"/>
          </w:tcPr>
          <w:p w14:paraId="4B32098C" w14:textId="26E2644E" w:rsidR="00757D2F" w:rsidRDefault="00757D2F" w:rsidP="00B451E6">
            <w:r>
              <w:t>Tests d’acceptation</w:t>
            </w:r>
          </w:p>
        </w:tc>
        <w:tc>
          <w:tcPr>
            <w:tcW w:w="6367" w:type="dxa"/>
          </w:tcPr>
          <w:p w14:paraId="59A51A26" w14:textId="049436CA" w:rsidR="00757D2F" w:rsidRDefault="00FF5391" w:rsidP="00B451E6">
            <w:r>
              <w:t>Demander d’afficher le nombre de secondes ou minutes qui se sont écoulées entre deux appels de la méthode.</w:t>
            </w:r>
          </w:p>
        </w:tc>
      </w:tr>
      <w:tr w:rsidR="00757D2F" w14:paraId="3D1A5B0D" w14:textId="77777777" w:rsidTr="00066200">
        <w:tc>
          <w:tcPr>
            <w:tcW w:w="2263" w:type="dxa"/>
          </w:tcPr>
          <w:p w14:paraId="5DA25CC2" w14:textId="4A610201" w:rsidR="00757D2F" w:rsidRDefault="00757D2F" w:rsidP="00B451E6">
            <w:r>
              <w:t>Complexité</w:t>
            </w:r>
          </w:p>
        </w:tc>
        <w:tc>
          <w:tcPr>
            <w:tcW w:w="6367" w:type="dxa"/>
          </w:tcPr>
          <w:p w14:paraId="38CD7550" w14:textId="26160748" w:rsidR="00757D2F" w:rsidRDefault="00FF5391" w:rsidP="00B451E6">
            <w:r>
              <w:t>2</w:t>
            </w:r>
          </w:p>
        </w:tc>
      </w:tr>
      <w:tr w:rsidR="00757D2F" w14:paraId="6E4793A0" w14:textId="77777777" w:rsidTr="00066200">
        <w:tc>
          <w:tcPr>
            <w:tcW w:w="2263" w:type="dxa"/>
          </w:tcPr>
          <w:p w14:paraId="3723C529" w14:textId="77777777" w:rsidR="00757D2F" w:rsidRDefault="00757D2F" w:rsidP="00B451E6">
            <w:r>
              <w:lastRenderedPageBreak/>
              <w:t>Effort</w:t>
            </w:r>
          </w:p>
        </w:tc>
        <w:tc>
          <w:tcPr>
            <w:tcW w:w="6367" w:type="dxa"/>
          </w:tcPr>
          <w:p w14:paraId="724F7BA6" w14:textId="54754C38" w:rsidR="00757D2F" w:rsidRDefault="00FF5391" w:rsidP="00B451E6">
            <w:r>
              <w:t>1</w:t>
            </w:r>
          </w:p>
        </w:tc>
      </w:tr>
      <w:tr w:rsidR="00757D2F" w14:paraId="57CB87F1" w14:textId="77777777" w:rsidTr="00066200">
        <w:tc>
          <w:tcPr>
            <w:tcW w:w="2263" w:type="dxa"/>
          </w:tcPr>
          <w:p w14:paraId="4AF758EF" w14:textId="77777777" w:rsidR="00757D2F" w:rsidRDefault="00757D2F" w:rsidP="00B451E6">
            <w:r>
              <w:t>Commentaires</w:t>
            </w:r>
          </w:p>
        </w:tc>
        <w:tc>
          <w:tcPr>
            <w:tcW w:w="6367" w:type="dxa"/>
          </w:tcPr>
          <w:p w14:paraId="0E1BB3C0" w14:textId="77777777" w:rsidR="00757D2F" w:rsidRDefault="00757D2F" w:rsidP="00B451E6"/>
        </w:tc>
      </w:tr>
      <w:tr w:rsidR="00FF5391" w:rsidRPr="00175CBE" w14:paraId="383D9000" w14:textId="77777777" w:rsidTr="00B451E6">
        <w:tc>
          <w:tcPr>
            <w:tcW w:w="8630" w:type="dxa"/>
            <w:gridSpan w:val="2"/>
            <w:shd w:val="clear" w:color="auto" w:fill="E7E6E6" w:themeFill="background2"/>
          </w:tcPr>
          <w:p w14:paraId="0952601B" w14:textId="729D88E8" w:rsidR="00FF5391" w:rsidRPr="00175CBE" w:rsidRDefault="00FF5391" w:rsidP="00B451E6">
            <w:pPr>
              <w:jc w:val="center"/>
              <w:rPr>
                <w:b/>
              </w:rPr>
            </w:pPr>
            <w:r w:rsidRPr="00175CBE">
              <w:rPr>
                <w:b/>
              </w:rPr>
              <w:t>Scénario #</w:t>
            </w:r>
            <w:r>
              <w:rPr>
                <w:b/>
              </w:rPr>
              <w:t>4</w:t>
            </w:r>
          </w:p>
        </w:tc>
      </w:tr>
      <w:tr w:rsidR="00FF5391" w14:paraId="282D76AA" w14:textId="77777777" w:rsidTr="00B451E6">
        <w:tc>
          <w:tcPr>
            <w:tcW w:w="2263" w:type="dxa"/>
          </w:tcPr>
          <w:p w14:paraId="2CCA1F93" w14:textId="77777777" w:rsidR="00FF5391" w:rsidRDefault="00FF5391" w:rsidP="00B451E6">
            <w:r w:rsidRPr="00175CBE">
              <w:t>Acteur</w:t>
            </w:r>
            <w:r>
              <w:t>s</w:t>
            </w:r>
          </w:p>
        </w:tc>
        <w:tc>
          <w:tcPr>
            <w:tcW w:w="6367" w:type="dxa"/>
          </w:tcPr>
          <w:p w14:paraId="612A207E" w14:textId="77777777" w:rsidR="00FF5391" w:rsidRDefault="00FF5391" w:rsidP="00B451E6">
            <w:r>
              <w:t>Développeurs</w:t>
            </w:r>
          </w:p>
        </w:tc>
      </w:tr>
      <w:tr w:rsidR="00FF5391" w14:paraId="13A6C705" w14:textId="77777777" w:rsidTr="00B451E6">
        <w:tc>
          <w:tcPr>
            <w:tcW w:w="2263" w:type="dxa"/>
          </w:tcPr>
          <w:p w14:paraId="732E1904" w14:textId="77777777" w:rsidR="00FF5391" w:rsidRDefault="00FF5391" w:rsidP="00B451E6">
            <w:r>
              <w:t>Scénario</w:t>
            </w:r>
          </w:p>
        </w:tc>
        <w:tc>
          <w:tcPr>
            <w:tcW w:w="6367" w:type="dxa"/>
          </w:tcPr>
          <w:p w14:paraId="4A82B6AC" w14:textId="507C24D6" w:rsidR="00FF5391" w:rsidRDefault="00FF5391" w:rsidP="00844A62">
            <w:r w:rsidRPr="004075A9">
              <w:t xml:space="preserve">En tant </w:t>
            </w:r>
            <w:r>
              <w:t>que développeur</w:t>
            </w:r>
            <w:r w:rsidRPr="004075A9">
              <w:t xml:space="preserve">, </w:t>
            </w:r>
            <w:r>
              <w:t>je veux</w:t>
            </w:r>
            <w:r w:rsidR="00844A62">
              <w:t xml:space="preserve"> utiliser une classe Vecteur afin d’illustrer les mouvements entre les différents corps.</w:t>
            </w:r>
          </w:p>
        </w:tc>
      </w:tr>
      <w:tr w:rsidR="00FF5391" w14:paraId="42675429" w14:textId="77777777" w:rsidTr="00B451E6">
        <w:tc>
          <w:tcPr>
            <w:tcW w:w="2263" w:type="dxa"/>
          </w:tcPr>
          <w:p w14:paraId="002DB8D4" w14:textId="77777777" w:rsidR="00FF5391" w:rsidRDefault="00FF5391" w:rsidP="00B451E6">
            <w:r>
              <w:t>Description</w:t>
            </w:r>
          </w:p>
        </w:tc>
        <w:tc>
          <w:tcPr>
            <w:tcW w:w="6367" w:type="dxa"/>
          </w:tcPr>
          <w:p w14:paraId="22E76C62" w14:textId="77777777" w:rsidR="00844A62" w:rsidRDefault="00844A62" w:rsidP="00844A62">
            <w:pPr>
              <w:pStyle w:val="Paragraphedeliste"/>
              <w:numPr>
                <w:ilvl w:val="0"/>
                <w:numId w:val="14"/>
              </w:numPr>
            </w:pPr>
            <w:r>
              <w:t>Implémenter l’addition de vecteurs.</w:t>
            </w:r>
          </w:p>
          <w:p w14:paraId="7EC3C24C" w14:textId="77777777" w:rsidR="00844A62" w:rsidRDefault="00844A62" w:rsidP="00844A62">
            <w:pPr>
              <w:pStyle w:val="Paragraphedeliste"/>
              <w:numPr>
                <w:ilvl w:val="0"/>
                <w:numId w:val="14"/>
              </w:numPr>
            </w:pPr>
            <w:r w:rsidRPr="00844A62">
              <w:t xml:space="preserve">Implémenter </w:t>
            </w:r>
            <w:r>
              <w:t>la soustraction</w:t>
            </w:r>
            <w:r w:rsidRPr="00844A62">
              <w:t xml:space="preserve"> de vecteurs.</w:t>
            </w:r>
          </w:p>
          <w:p w14:paraId="32E05A12" w14:textId="77777777" w:rsidR="00844A62" w:rsidRDefault="00844A62" w:rsidP="00844A62">
            <w:pPr>
              <w:pStyle w:val="Paragraphedeliste"/>
              <w:numPr>
                <w:ilvl w:val="0"/>
                <w:numId w:val="14"/>
              </w:numPr>
            </w:pPr>
            <w:r w:rsidRPr="00844A62">
              <w:t xml:space="preserve">Implémenter </w:t>
            </w:r>
            <w:r>
              <w:t>la multiplication</w:t>
            </w:r>
            <w:r w:rsidRPr="00844A62">
              <w:t xml:space="preserve"> de vecteurs</w:t>
            </w:r>
            <w:r>
              <w:t xml:space="preserve"> par des scalaires</w:t>
            </w:r>
            <w:r w:rsidRPr="00844A62">
              <w:t>.</w:t>
            </w:r>
          </w:p>
          <w:p w14:paraId="05A689ED" w14:textId="77777777" w:rsidR="00844A62" w:rsidRDefault="00844A62" w:rsidP="00844A62">
            <w:pPr>
              <w:pStyle w:val="Paragraphedeliste"/>
              <w:numPr>
                <w:ilvl w:val="0"/>
                <w:numId w:val="14"/>
              </w:numPr>
            </w:pPr>
            <w:r w:rsidRPr="00844A62">
              <w:t xml:space="preserve">Implémenter </w:t>
            </w:r>
            <w:r>
              <w:t>le produit scalaire</w:t>
            </w:r>
            <w:r w:rsidRPr="00844A62">
              <w:t xml:space="preserve"> de vecteurs.</w:t>
            </w:r>
          </w:p>
          <w:p w14:paraId="7739FFE4" w14:textId="77777777" w:rsidR="00844A62" w:rsidRDefault="00844A62" w:rsidP="00844A62">
            <w:pPr>
              <w:pStyle w:val="Paragraphedeliste"/>
              <w:numPr>
                <w:ilvl w:val="0"/>
                <w:numId w:val="14"/>
              </w:numPr>
            </w:pPr>
            <w:r w:rsidRPr="00844A62">
              <w:t xml:space="preserve">Implémenter </w:t>
            </w:r>
            <w:r>
              <w:t>le produit vectoriel</w:t>
            </w:r>
            <w:r w:rsidRPr="00844A62">
              <w:t>.</w:t>
            </w:r>
          </w:p>
          <w:p w14:paraId="75D9D436" w14:textId="77777777" w:rsidR="00844A62" w:rsidRDefault="00844A62" w:rsidP="00844A62">
            <w:pPr>
              <w:pStyle w:val="Paragraphedeliste"/>
              <w:numPr>
                <w:ilvl w:val="0"/>
                <w:numId w:val="14"/>
              </w:numPr>
            </w:pPr>
            <w:r w:rsidRPr="00844A62">
              <w:t xml:space="preserve">Implémenter </w:t>
            </w:r>
            <w:r>
              <w:t>la normalisation</w:t>
            </w:r>
            <w:r w:rsidRPr="00844A62">
              <w:t xml:space="preserve"> de vecteurs.</w:t>
            </w:r>
          </w:p>
          <w:p w14:paraId="7ECABAA5" w14:textId="69BA2911" w:rsidR="00844A62" w:rsidRDefault="00844A62" w:rsidP="00844A62">
            <w:pPr>
              <w:pStyle w:val="Paragraphedeliste"/>
              <w:numPr>
                <w:ilvl w:val="0"/>
                <w:numId w:val="14"/>
              </w:numPr>
            </w:pPr>
            <w:r w:rsidRPr="00844A62">
              <w:t xml:space="preserve">Implémenter </w:t>
            </w:r>
            <w:r>
              <w:t>le calcul des modules</w:t>
            </w:r>
            <w:r w:rsidRPr="00844A62">
              <w:t xml:space="preserve"> de vecteurs.</w:t>
            </w:r>
          </w:p>
        </w:tc>
      </w:tr>
      <w:tr w:rsidR="00FF5391" w14:paraId="119FF9CE" w14:textId="77777777" w:rsidTr="00B451E6">
        <w:tc>
          <w:tcPr>
            <w:tcW w:w="2263" w:type="dxa"/>
          </w:tcPr>
          <w:p w14:paraId="11148B6E" w14:textId="71CFA46B" w:rsidR="00FF5391" w:rsidRDefault="00FF5391" w:rsidP="00B451E6">
            <w:r>
              <w:t>Tests d’acceptation</w:t>
            </w:r>
          </w:p>
        </w:tc>
        <w:tc>
          <w:tcPr>
            <w:tcW w:w="6367" w:type="dxa"/>
          </w:tcPr>
          <w:p w14:paraId="5C35A8F7" w14:textId="7B21DED7" w:rsidR="00FF5391" w:rsidRDefault="00844A62" w:rsidP="00B451E6">
            <w:r>
              <w:t>Effectuer différentes opérations vectorielles et vérifier la cohérence des résultats via des tests unitaires</w:t>
            </w:r>
            <w:r w:rsidR="000862A1">
              <w:t>.</w:t>
            </w:r>
          </w:p>
        </w:tc>
      </w:tr>
      <w:tr w:rsidR="00FF5391" w14:paraId="23795E33" w14:textId="77777777" w:rsidTr="00B451E6">
        <w:tc>
          <w:tcPr>
            <w:tcW w:w="2263" w:type="dxa"/>
          </w:tcPr>
          <w:p w14:paraId="413F00CB" w14:textId="77777777" w:rsidR="00FF5391" w:rsidRDefault="00FF5391" w:rsidP="00B451E6">
            <w:r>
              <w:t>Complexité</w:t>
            </w:r>
          </w:p>
        </w:tc>
        <w:tc>
          <w:tcPr>
            <w:tcW w:w="6367" w:type="dxa"/>
          </w:tcPr>
          <w:p w14:paraId="290E44FD" w14:textId="075222F6" w:rsidR="00FF5391" w:rsidRDefault="0086701F" w:rsidP="00B451E6">
            <w:r>
              <w:t>1</w:t>
            </w:r>
          </w:p>
        </w:tc>
      </w:tr>
      <w:tr w:rsidR="00FF5391" w14:paraId="3BB3BD36" w14:textId="77777777" w:rsidTr="00B451E6">
        <w:tc>
          <w:tcPr>
            <w:tcW w:w="2263" w:type="dxa"/>
          </w:tcPr>
          <w:p w14:paraId="021F9E87" w14:textId="77777777" w:rsidR="00FF5391" w:rsidRDefault="00FF5391" w:rsidP="00B451E6">
            <w:r>
              <w:t>Effort</w:t>
            </w:r>
          </w:p>
        </w:tc>
        <w:tc>
          <w:tcPr>
            <w:tcW w:w="6367" w:type="dxa"/>
          </w:tcPr>
          <w:p w14:paraId="121145E9" w14:textId="54ED95EA" w:rsidR="00FF5391" w:rsidRDefault="0086701F" w:rsidP="00B451E6">
            <w:r>
              <w:t>1</w:t>
            </w:r>
          </w:p>
        </w:tc>
      </w:tr>
      <w:tr w:rsidR="00FF5391" w14:paraId="5688C1C2" w14:textId="77777777" w:rsidTr="00B451E6">
        <w:tc>
          <w:tcPr>
            <w:tcW w:w="2263" w:type="dxa"/>
          </w:tcPr>
          <w:p w14:paraId="796E889F" w14:textId="77777777" w:rsidR="00FF5391" w:rsidRDefault="00FF5391" w:rsidP="00B451E6">
            <w:r>
              <w:t>Commentaires</w:t>
            </w:r>
          </w:p>
        </w:tc>
        <w:tc>
          <w:tcPr>
            <w:tcW w:w="6367" w:type="dxa"/>
          </w:tcPr>
          <w:p w14:paraId="207C2AF5" w14:textId="77777777" w:rsidR="00FF5391" w:rsidRDefault="00FF5391" w:rsidP="00B451E6"/>
        </w:tc>
      </w:tr>
      <w:tr w:rsidR="00844A62" w:rsidRPr="00175CBE" w14:paraId="2CB9A4B1" w14:textId="77777777" w:rsidTr="00B451E6">
        <w:tc>
          <w:tcPr>
            <w:tcW w:w="8630" w:type="dxa"/>
            <w:gridSpan w:val="2"/>
            <w:shd w:val="clear" w:color="auto" w:fill="E7E6E6" w:themeFill="background2"/>
          </w:tcPr>
          <w:p w14:paraId="6E4373AD" w14:textId="1CA60217" w:rsidR="00844A62" w:rsidRPr="00175CBE" w:rsidRDefault="00844A62" w:rsidP="00B451E6">
            <w:pPr>
              <w:jc w:val="center"/>
              <w:rPr>
                <w:b/>
              </w:rPr>
            </w:pPr>
            <w:r w:rsidRPr="00175CBE">
              <w:rPr>
                <w:b/>
              </w:rPr>
              <w:t>Scénario #</w:t>
            </w:r>
            <w:r>
              <w:rPr>
                <w:b/>
              </w:rPr>
              <w:t>5</w:t>
            </w:r>
          </w:p>
        </w:tc>
      </w:tr>
      <w:tr w:rsidR="00844A62" w14:paraId="7F6E6172" w14:textId="77777777" w:rsidTr="00B451E6">
        <w:tc>
          <w:tcPr>
            <w:tcW w:w="2263" w:type="dxa"/>
          </w:tcPr>
          <w:p w14:paraId="68EFEE71" w14:textId="77777777" w:rsidR="00844A62" w:rsidRDefault="00844A62" w:rsidP="00B451E6">
            <w:r w:rsidRPr="00175CBE">
              <w:t>Acteur</w:t>
            </w:r>
            <w:r>
              <w:t>s</w:t>
            </w:r>
          </w:p>
        </w:tc>
        <w:tc>
          <w:tcPr>
            <w:tcW w:w="6367" w:type="dxa"/>
          </w:tcPr>
          <w:p w14:paraId="579B6494" w14:textId="77777777" w:rsidR="00844A62" w:rsidRDefault="00844A62" w:rsidP="00B451E6">
            <w:r>
              <w:t>Développeurs</w:t>
            </w:r>
          </w:p>
        </w:tc>
      </w:tr>
      <w:tr w:rsidR="00844A62" w14:paraId="50E78D71" w14:textId="77777777" w:rsidTr="00B451E6">
        <w:tc>
          <w:tcPr>
            <w:tcW w:w="2263" w:type="dxa"/>
          </w:tcPr>
          <w:p w14:paraId="489D50E5" w14:textId="77777777" w:rsidR="00844A62" w:rsidRDefault="00844A62" w:rsidP="00B451E6">
            <w:r>
              <w:t>Scénario</w:t>
            </w:r>
          </w:p>
        </w:tc>
        <w:tc>
          <w:tcPr>
            <w:tcW w:w="6367" w:type="dxa"/>
          </w:tcPr>
          <w:p w14:paraId="56352C0B" w14:textId="77777777" w:rsidR="00844A62" w:rsidRDefault="00844A62" w:rsidP="00B451E6">
            <w:r w:rsidRPr="004075A9">
              <w:t xml:space="preserve">En tant </w:t>
            </w:r>
            <w:r>
              <w:t>que développeur</w:t>
            </w:r>
            <w:r w:rsidRPr="004075A9">
              <w:t xml:space="preserve">, </w:t>
            </w:r>
            <w:r>
              <w:t>je veux pouvoir travailler avec des corps physiques qui seront soit statiques, soit en mouvement.</w:t>
            </w:r>
          </w:p>
        </w:tc>
      </w:tr>
      <w:tr w:rsidR="00844A62" w14:paraId="39EE2D23" w14:textId="77777777" w:rsidTr="00B451E6">
        <w:tc>
          <w:tcPr>
            <w:tcW w:w="2263" w:type="dxa"/>
          </w:tcPr>
          <w:p w14:paraId="5E2A1405" w14:textId="77777777" w:rsidR="00844A62" w:rsidRDefault="00844A62" w:rsidP="00B451E6">
            <w:r>
              <w:t>Description</w:t>
            </w:r>
          </w:p>
        </w:tc>
        <w:tc>
          <w:tcPr>
            <w:tcW w:w="6367" w:type="dxa"/>
          </w:tcPr>
          <w:p w14:paraId="0F4EFA35" w14:textId="77777777" w:rsidR="00844A62" w:rsidRDefault="00844A62" w:rsidP="00844A62">
            <w:pPr>
              <w:pStyle w:val="Paragraphedeliste"/>
              <w:numPr>
                <w:ilvl w:val="0"/>
                <w:numId w:val="13"/>
              </w:numPr>
            </w:pPr>
            <w:r>
              <w:t>Créer l’interface Corps qui sera utilisée par les vaisseaux et les planètes.</w:t>
            </w:r>
          </w:p>
          <w:p w14:paraId="63E1766E" w14:textId="77777777" w:rsidR="00844A62" w:rsidRDefault="00844A62" w:rsidP="00844A62">
            <w:pPr>
              <w:pStyle w:val="Paragraphedeliste"/>
              <w:numPr>
                <w:ilvl w:val="0"/>
                <w:numId w:val="13"/>
              </w:numPr>
            </w:pPr>
            <w:r>
              <w:t>Créer la classe Planète qui implémente l’interface Corps.</w:t>
            </w:r>
          </w:p>
          <w:p w14:paraId="5B89361F" w14:textId="77777777" w:rsidR="00844A62" w:rsidRDefault="00844A62" w:rsidP="00844A62">
            <w:pPr>
              <w:pStyle w:val="Paragraphedeliste"/>
              <w:numPr>
                <w:ilvl w:val="0"/>
                <w:numId w:val="13"/>
              </w:numPr>
            </w:pPr>
            <w:r>
              <w:t>Créer la classe Vaisseau qui implémente l’interface Corps.</w:t>
            </w:r>
          </w:p>
        </w:tc>
      </w:tr>
      <w:tr w:rsidR="00844A62" w14:paraId="74C92880" w14:textId="77777777" w:rsidTr="00B451E6">
        <w:tc>
          <w:tcPr>
            <w:tcW w:w="2263" w:type="dxa"/>
          </w:tcPr>
          <w:p w14:paraId="01466472" w14:textId="77777777" w:rsidR="00844A62" w:rsidRDefault="00844A62" w:rsidP="00B451E6">
            <w:r>
              <w:t>Tests d’acceptation</w:t>
            </w:r>
          </w:p>
        </w:tc>
        <w:tc>
          <w:tcPr>
            <w:tcW w:w="6367" w:type="dxa"/>
          </w:tcPr>
          <w:p w14:paraId="04881CE5" w14:textId="77777777" w:rsidR="00844A62" w:rsidRDefault="00844A62" w:rsidP="00B451E6">
            <w:r>
              <w:t>Vérifier que les valeurs retournées ont du sens.</w:t>
            </w:r>
          </w:p>
        </w:tc>
      </w:tr>
      <w:tr w:rsidR="00844A62" w14:paraId="1DEB7E45" w14:textId="77777777" w:rsidTr="00B451E6">
        <w:tc>
          <w:tcPr>
            <w:tcW w:w="2263" w:type="dxa"/>
          </w:tcPr>
          <w:p w14:paraId="64239B62" w14:textId="77777777" w:rsidR="00844A62" w:rsidRDefault="00844A62" w:rsidP="00B451E6">
            <w:r>
              <w:t>Complexité</w:t>
            </w:r>
          </w:p>
        </w:tc>
        <w:tc>
          <w:tcPr>
            <w:tcW w:w="6367" w:type="dxa"/>
          </w:tcPr>
          <w:p w14:paraId="450CFA4F" w14:textId="77777777" w:rsidR="00844A62" w:rsidRDefault="00844A62" w:rsidP="00B451E6">
            <w:r>
              <w:t>1</w:t>
            </w:r>
          </w:p>
        </w:tc>
      </w:tr>
      <w:tr w:rsidR="00844A62" w14:paraId="3D82BCBD" w14:textId="77777777" w:rsidTr="00B451E6">
        <w:tc>
          <w:tcPr>
            <w:tcW w:w="2263" w:type="dxa"/>
          </w:tcPr>
          <w:p w14:paraId="6E57E12C" w14:textId="77777777" w:rsidR="00844A62" w:rsidRDefault="00844A62" w:rsidP="00B451E6">
            <w:r>
              <w:t>Effort</w:t>
            </w:r>
          </w:p>
        </w:tc>
        <w:tc>
          <w:tcPr>
            <w:tcW w:w="6367" w:type="dxa"/>
          </w:tcPr>
          <w:p w14:paraId="3C665975" w14:textId="57808527" w:rsidR="00844A62" w:rsidRDefault="0086701F" w:rsidP="00B451E6">
            <w:r>
              <w:t>2</w:t>
            </w:r>
          </w:p>
        </w:tc>
      </w:tr>
      <w:tr w:rsidR="00844A62" w14:paraId="53F61EEB" w14:textId="77777777" w:rsidTr="00B451E6">
        <w:tc>
          <w:tcPr>
            <w:tcW w:w="2263" w:type="dxa"/>
          </w:tcPr>
          <w:p w14:paraId="5B8F7354" w14:textId="77777777" w:rsidR="00844A62" w:rsidRDefault="00844A62" w:rsidP="00B451E6">
            <w:r>
              <w:t>Commentaires</w:t>
            </w:r>
          </w:p>
        </w:tc>
        <w:tc>
          <w:tcPr>
            <w:tcW w:w="6367" w:type="dxa"/>
          </w:tcPr>
          <w:p w14:paraId="29484119" w14:textId="77777777" w:rsidR="00844A62" w:rsidRDefault="00844A62" w:rsidP="00B451E6"/>
        </w:tc>
      </w:tr>
      <w:tr w:rsidR="00A97E48" w:rsidRPr="00175CBE" w14:paraId="2819B24B" w14:textId="77777777" w:rsidTr="00B451E6">
        <w:tc>
          <w:tcPr>
            <w:tcW w:w="8630" w:type="dxa"/>
            <w:gridSpan w:val="2"/>
            <w:shd w:val="clear" w:color="auto" w:fill="E7E6E6" w:themeFill="background2"/>
          </w:tcPr>
          <w:p w14:paraId="486A10F7" w14:textId="6A1EB0BC" w:rsidR="00A97E48" w:rsidRPr="00175CBE" w:rsidRDefault="00A97E48" w:rsidP="00B451E6">
            <w:pPr>
              <w:jc w:val="center"/>
              <w:rPr>
                <w:b/>
              </w:rPr>
            </w:pPr>
            <w:r w:rsidRPr="00175CBE">
              <w:rPr>
                <w:b/>
              </w:rPr>
              <w:t>Scénario #</w:t>
            </w:r>
            <w:r>
              <w:rPr>
                <w:b/>
              </w:rPr>
              <w:t>6</w:t>
            </w:r>
          </w:p>
        </w:tc>
      </w:tr>
      <w:tr w:rsidR="00A97E48" w14:paraId="65656C39" w14:textId="77777777" w:rsidTr="00B451E6">
        <w:tc>
          <w:tcPr>
            <w:tcW w:w="2263" w:type="dxa"/>
          </w:tcPr>
          <w:p w14:paraId="7CD9A38F" w14:textId="77777777" w:rsidR="00A97E48" w:rsidRDefault="00A97E48" w:rsidP="00B451E6">
            <w:r w:rsidRPr="00175CBE">
              <w:t>Acteur</w:t>
            </w:r>
            <w:r>
              <w:t>s</w:t>
            </w:r>
          </w:p>
        </w:tc>
        <w:tc>
          <w:tcPr>
            <w:tcW w:w="6367" w:type="dxa"/>
          </w:tcPr>
          <w:p w14:paraId="4464AD9E" w14:textId="2672FE84" w:rsidR="00A97E48" w:rsidRDefault="00A97E48" w:rsidP="00A97E48">
            <w:r>
              <w:t>Développeurs</w:t>
            </w:r>
          </w:p>
        </w:tc>
      </w:tr>
      <w:tr w:rsidR="00A97E48" w14:paraId="4250E54F" w14:textId="77777777" w:rsidTr="00B451E6">
        <w:tc>
          <w:tcPr>
            <w:tcW w:w="2263" w:type="dxa"/>
          </w:tcPr>
          <w:p w14:paraId="7EF5C123" w14:textId="77777777" w:rsidR="00A97E48" w:rsidRDefault="00A97E48" w:rsidP="00B451E6">
            <w:r>
              <w:t>Scénario</w:t>
            </w:r>
          </w:p>
        </w:tc>
        <w:tc>
          <w:tcPr>
            <w:tcW w:w="6367" w:type="dxa"/>
          </w:tcPr>
          <w:p w14:paraId="34FF5447" w14:textId="44DE1B62" w:rsidR="00A97E48" w:rsidRDefault="00A97E48" w:rsidP="00E70C3B">
            <w:r w:rsidRPr="004075A9">
              <w:t xml:space="preserve">En tant </w:t>
            </w:r>
            <w:r>
              <w:t>que développeur</w:t>
            </w:r>
            <w:r w:rsidRPr="004075A9">
              <w:t xml:space="preserve">, </w:t>
            </w:r>
            <w:r>
              <w:t xml:space="preserve">je veux </w:t>
            </w:r>
            <w:r w:rsidR="00E70C3B">
              <w:t>que les différents corps puissent s’attirer entre eux afin que le jeu soit réaliste physiquement</w:t>
            </w:r>
            <w:r>
              <w:t>.</w:t>
            </w:r>
          </w:p>
        </w:tc>
      </w:tr>
      <w:tr w:rsidR="00A97E48" w14:paraId="16AAA56D" w14:textId="77777777" w:rsidTr="00B451E6">
        <w:tc>
          <w:tcPr>
            <w:tcW w:w="2263" w:type="dxa"/>
          </w:tcPr>
          <w:p w14:paraId="3479E669" w14:textId="77777777" w:rsidR="00A97E48" w:rsidRDefault="00A97E48" w:rsidP="00B451E6">
            <w:r>
              <w:t>Description</w:t>
            </w:r>
          </w:p>
        </w:tc>
        <w:tc>
          <w:tcPr>
            <w:tcW w:w="6367" w:type="dxa"/>
          </w:tcPr>
          <w:p w14:paraId="3B8D3B4F" w14:textId="77777777" w:rsidR="00A97E48" w:rsidRDefault="00E70C3B" w:rsidP="00A97E48">
            <w:pPr>
              <w:pStyle w:val="Paragraphedeliste"/>
              <w:numPr>
                <w:ilvl w:val="0"/>
                <w:numId w:val="15"/>
              </w:numPr>
            </w:pPr>
            <w:r>
              <w:t>Récupérer tous les corps.</w:t>
            </w:r>
          </w:p>
          <w:p w14:paraId="523E51D7" w14:textId="77777777" w:rsidR="000862A1" w:rsidRDefault="000862A1" w:rsidP="000862A1">
            <w:pPr>
              <w:pStyle w:val="Paragraphedeliste"/>
              <w:numPr>
                <w:ilvl w:val="0"/>
                <w:numId w:val="15"/>
              </w:numPr>
            </w:pPr>
            <w:r>
              <w:t>Analyser les propriétés des différents corps.</w:t>
            </w:r>
          </w:p>
          <w:p w14:paraId="47E0D07A" w14:textId="56476790" w:rsidR="000862A1" w:rsidRDefault="000862A1" w:rsidP="000862A1">
            <w:pPr>
              <w:pStyle w:val="Paragraphedeliste"/>
              <w:numPr>
                <w:ilvl w:val="0"/>
                <w:numId w:val="15"/>
              </w:numPr>
            </w:pPr>
            <w:r>
              <w:t>Pour chaque corps, calculer la force résultante exercée par les autres corps.</w:t>
            </w:r>
          </w:p>
        </w:tc>
      </w:tr>
      <w:tr w:rsidR="00A97E48" w14:paraId="35D07BEE" w14:textId="77777777" w:rsidTr="00B451E6">
        <w:tc>
          <w:tcPr>
            <w:tcW w:w="2263" w:type="dxa"/>
          </w:tcPr>
          <w:p w14:paraId="2B98F68E" w14:textId="342924C9" w:rsidR="00A97E48" w:rsidRDefault="00A97E48" w:rsidP="00B451E6">
            <w:r>
              <w:t>Tests d’acceptation</w:t>
            </w:r>
          </w:p>
        </w:tc>
        <w:tc>
          <w:tcPr>
            <w:tcW w:w="6367" w:type="dxa"/>
          </w:tcPr>
          <w:p w14:paraId="263762A8" w14:textId="33DEEA4D" w:rsidR="00A97E48" w:rsidRDefault="000862A1" w:rsidP="000862A1">
            <w:r>
              <w:t>Mettre plusieurs corps à proximité et vérifier que leur comportement est réaliste grâce à des calculs fait à la main.</w:t>
            </w:r>
          </w:p>
        </w:tc>
      </w:tr>
      <w:tr w:rsidR="00A97E48" w14:paraId="12C523FF" w14:textId="77777777" w:rsidTr="00B451E6">
        <w:tc>
          <w:tcPr>
            <w:tcW w:w="2263" w:type="dxa"/>
          </w:tcPr>
          <w:p w14:paraId="1A2F3C72" w14:textId="77777777" w:rsidR="00A97E48" w:rsidRDefault="00A97E48" w:rsidP="00B451E6">
            <w:r>
              <w:t>Complexité</w:t>
            </w:r>
          </w:p>
        </w:tc>
        <w:tc>
          <w:tcPr>
            <w:tcW w:w="6367" w:type="dxa"/>
          </w:tcPr>
          <w:p w14:paraId="212E92DE" w14:textId="74FD48AC" w:rsidR="00A97E48" w:rsidRDefault="000862A1" w:rsidP="00B451E6">
            <w:r>
              <w:t>3</w:t>
            </w:r>
          </w:p>
        </w:tc>
      </w:tr>
      <w:tr w:rsidR="00A97E48" w14:paraId="30CCE1E0" w14:textId="77777777" w:rsidTr="00B451E6">
        <w:tc>
          <w:tcPr>
            <w:tcW w:w="2263" w:type="dxa"/>
          </w:tcPr>
          <w:p w14:paraId="30029CD8" w14:textId="77777777" w:rsidR="00A97E48" w:rsidRDefault="00A97E48" w:rsidP="00B451E6">
            <w:r>
              <w:t>Effort</w:t>
            </w:r>
          </w:p>
        </w:tc>
        <w:tc>
          <w:tcPr>
            <w:tcW w:w="6367" w:type="dxa"/>
          </w:tcPr>
          <w:p w14:paraId="6F47CE93" w14:textId="47063162" w:rsidR="00A97E48" w:rsidRDefault="000862A1" w:rsidP="00B451E6">
            <w:r>
              <w:t>3</w:t>
            </w:r>
          </w:p>
        </w:tc>
      </w:tr>
      <w:tr w:rsidR="00A97E48" w14:paraId="7E0D832F" w14:textId="77777777" w:rsidTr="00B451E6">
        <w:tc>
          <w:tcPr>
            <w:tcW w:w="2263" w:type="dxa"/>
          </w:tcPr>
          <w:p w14:paraId="3F022D9C" w14:textId="77777777" w:rsidR="00A97E48" w:rsidRDefault="00A97E48" w:rsidP="00B451E6">
            <w:r>
              <w:t>Commentaires</w:t>
            </w:r>
          </w:p>
        </w:tc>
        <w:tc>
          <w:tcPr>
            <w:tcW w:w="6367" w:type="dxa"/>
          </w:tcPr>
          <w:p w14:paraId="519C8E57" w14:textId="77777777" w:rsidR="00A97E48" w:rsidRDefault="00A97E48" w:rsidP="00B451E6"/>
        </w:tc>
      </w:tr>
      <w:tr w:rsidR="000862A1" w:rsidRPr="00175CBE" w14:paraId="2545D2AE" w14:textId="77777777" w:rsidTr="00B451E6">
        <w:tc>
          <w:tcPr>
            <w:tcW w:w="8630" w:type="dxa"/>
            <w:gridSpan w:val="2"/>
            <w:shd w:val="clear" w:color="auto" w:fill="E7E6E6" w:themeFill="background2"/>
          </w:tcPr>
          <w:p w14:paraId="11091A62" w14:textId="36D84457" w:rsidR="000862A1" w:rsidRPr="00175CBE" w:rsidRDefault="000862A1" w:rsidP="00B451E6">
            <w:pPr>
              <w:jc w:val="center"/>
              <w:rPr>
                <w:b/>
              </w:rPr>
            </w:pPr>
            <w:r w:rsidRPr="00175CBE">
              <w:rPr>
                <w:b/>
              </w:rPr>
              <w:lastRenderedPageBreak/>
              <w:t>Scénario #</w:t>
            </w:r>
            <w:r>
              <w:rPr>
                <w:b/>
              </w:rPr>
              <w:t>7</w:t>
            </w:r>
          </w:p>
        </w:tc>
      </w:tr>
      <w:tr w:rsidR="000862A1" w14:paraId="44F3FE81" w14:textId="77777777" w:rsidTr="00B451E6">
        <w:tc>
          <w:tcPr>
            <w:tcW w:w="2263" w:type="dxa"/>
          </w:tcPr>
          <w:p w14:paraId="02B03614" w14:textId="77777777" w:rsidR="000862A1" w:rsidRDefault="000862A1" w:rsidP="00B451E6">
            <w:r w:rsidRPr="00175CBE">
              <w:t>Acteur</w:t>
            </w:r>
            <w:r>
              <w:t>s</w:t>
            </w:r>
          </w:p>
        </w:tc>
        <w:tc>
          <w:tcPr>
            <w:tcW w:w="6367" w:type="dxa"/>
          </w:tcPr>
          <w:p w14:paraId="3D176114" w14:textId="079DBE33" w:rsidR="000862A1" w:rsidRDefault="000862A1" w:rsidP="00B451E6">
            <w:r>
              <w:t>Utilisateur</w:t>
            </w:r>
          </w:p>
        </w:tc>
      </w:tr>
      <w:tr w:rsidR="000862A1" w14:paraId="0C020EB1" w14:textId="77777777" w:rsidTr="00B451E6">
        <w:tc>
          <w:tcPr>
            <w:tcW w:w="2263" w:type="dxa"/>
          </w:tcPr>
          <w:p w14:paraId="5F777B38" w14:textId="77777777" w:rsidR="000862A1" w:rsidRDefault="000862A1" w:rsidP="00B451E6">
            <w:r>
              <w:t>Scénario</w:t>
            </w:r>
          </w:p>
        </w:tc>
        <w:tc>
          <w:tcPr>
            <w:tcW w:w="6367" w:type="dxa"/>
          </w:tcPr>
          <w:p w14:paraId="05BF03D1" w14:textId="6BFC22FE" w:rsidR="000862A1" w:rsidRDefault="000862A1" w:rsidP="000862A1">
            <w:r w:rsidRPr="004075A9">
              <w:t xml:space="preserve">En tant </w:t>
            </w:r>
            <w:r>
              <w:t xml:space="preserve">qu’utilisateur, je veux </w:t>
            </w:r>
            <w:r w:rsidR="00FB31E0">
              <w:t>pouvoir voir les différents corps afin de pouvoir voir ce qui se passe.</w:t>
            </w:r>
          </w:p>
        </w:tc>
      </w:tr>
      <w:tr w:rsidR="000862A1" w14:paraId="3C14107B" w14:textId="77777777" w:rsidTr="00B451E6">
        <w:tc>
          <w:tcPr>
            <w:tcW w:w="2263" w:type="dxa"/>
          </w:tcPr>
          <w:p w14:paraId="45FA64C2" w14:textId="77777777" w:rsidR="000862A1" w:rsidRDefault="000862A1" w:rsidP="00B451E6">
            <w:r>
              <w:t>Description</w:t>
            </w:r>
          </w:p>
        </w:tc>
        <w:tc>
          <w:tcPr>
            <w:tcW w:w="6367" w:type="dxa"/>
          </w:tcPr>
          <w:p w14:paraId="5C9A666B" w14:textId="77777777" w:rsidR="000862A1" w:rsidRDefault="00FB31E0" w:rsidP="00FB31E0">
            <w:pPr>
              <w:pStyle w:val="Paragraphedeliste"/>
              <w:numPr>
                <w:ilvl w:val="0"/>
                <w:numId w:val="16"/>
              </w:numPr>
            </w:pPr>
            <w:r>
              <w:t>Charger la vue.</w:t>
            </w:r>
          </w:p>
          <w:p w14:paraId="7B59A4D3" w14:textId="77777777" w:rsidR="00FB31E0" w:rsidRDefault="00FB31E0" w:rsidP="00FB31E0">
            <w:pPr>
              <w:pStyle w:val="Paragraphedeliste"/>
              <w:numPr>
                <w:ilvl w:val="0"/>
                <w:numId w:val="16"/>
              </w:numPr>
            </w:pPr>
            <w:r>
              <w:t>Récupérer les différents nœuds à afficher.</w:t>
            </w:r>
          </w:p>
          <w:p w14:paraId="72E0FB42" w14:textId="70ACE943" w:rsidR="00FB31E0" w:rsidRDefault="00FB31E0" w:rsidP="00FB31E0">
            <w:pPr>
              <w:pStyle w:val="Paragraphedeliste"/>
              <w:numPr>
                <w:ilvl w:val="0"/>
                <w:numId w:val="16"/>
              </w:numPr>
            </w:pPr>
            <w:r>
              <w:t>Afficher les nœuds.</w:t>
            </w:r>
          </w:p>
        </w:tc>
      </w:tr>
      <w:tr w:rsidR="000862A1" w14:paraId="2002AE18" w14:textId="77777777" w:rsidTr="00B451E6">
        <w:tc>
          <w:tcPr>
            <w:tcW w:w="2263" w:type="dxa"/>
          </w:tcPr>
          <w:p w14:paraId="68C9221C" w14:textId="39152BF6" w:rsidR="000862A1" w:rsidRDefault="000862A1" w:rsidP="00B451E6">
            <w:r>
              <w:t>Tests d’acceptation</w:t>
            </w:r>
          </w:p>
        </w:tc>
        <w:tc>
          <w:tcPr>
            <w:tcW w:w="6367" w:type="dxa"/>
          </w:tcPr>
          <w:p w14:paraId="072E8DCD" w14:textId="7D72E3D1" w:rsidR="000862A1" w:rsidRDefault="00FB31E0" w:rsidP="00B451E6">
            <w:r>
              <w:t>Démarrer le programme et vérifier que la fenêtre s’affiche.</w:t>
            </w:r>
          </w:p>
        </w:tc>
      </w:tr>
      <w:tr w:rsidR="000862A1" w14:paraId="71BF8515" w14:textId="77777777" w:rsidTr="00B451E6">
        <w:tc>
          <w:tcPr>
            <w:tcW w:w="2263" w:type="dxa"/>
          </w:tcPr>
          <w:p w14:paraId="21DD802C" w14:textId="77777777" w:rsidR="000862A1" w:rsidRDefault="000862A1" w:rsidP="00B451E6">
            <w:r>
              <w:t>Complexité</w:t>
            </w:r>
          </w:p>
        </w:tc>
        <w:tc>
          <w:tcPr>
            <w:tcW w:w="6367" w:type="dxa"/>
          </w:tcPr>
          <w:p w14:paraId="498AED54" w14:textId="396E07FA" w:rsidR="000862A1" w:rsidRDefault="00FB31E0" w:rsidP="00B451E6">
            <w:r>
              <w:t>2</w:t>
            </w:r>
          </w:p>
        </w:tc>
      </w:tr>
      <w:tr w:rsidR="000862A1" w14:paraId="704006B0" w14:textId="77777777" w:rsidTr="00B451E6">
        <w:tc>
          <w:tcPr>
            <w:tcW w:w="2263" w:type="dxa"/>
          </w:tcPr>
          <w:p w14:paraId="5B61611A" w14:textId="77777777" w:rsidR="000862A1" w:rsidRDefault="000862A1" w:rsidP="00B451E6">
            <w:r>
              <w:t>Effort</w:t>
            </w:r>
          </w:p>
        </w:tc>
        <w:tc>
          <w:tcPr>
            <w:tcW w:w="6367" w:type="dxa"/>
          </w:tcPr>
          <w:p w14:paraId="41D700A1" w14:textId="013D442A" w:rsidR="000862A1" w:rsidRDefault="00FB31E0" w:rsidP="00B451E6">
            <w:r>
              <w:t>1</w:t>
            </w:r>
          </w:p>
        </w:tc>
      </w:tr>
      <w:tr w:rsidR="000862A1" w14:paraId="666D5091" w14:textId="77777777" w:rsidTr="00B451E6">
        <w:tc>
          <w:tcPr>
            <w:tcW w:w="2263" w:type="dxa"/>
          </w:tcPr>
          <w:p w14:paraId="634D84D9" w14:textId="77777777" w:rsidR="000862A1" w:rsidRDefault="000862A1" w:rsidP="00B451E6">
            <w:r>
              <w:t>Commentaires</w:t>
            </w:r>
          </w:p>
        </w:tc>
        <w:tc>
          <w:tcPr>
            <w:tcW w:w="6367" w:type="dxa"/>
          </w:tcPr>
          <w:p w14:paraId="2FEE5CDD" w14:textId="77777777" w:rsidR="000862A1" w:rsidRDefault="000862A1" w:rsidP="00B451E6"/>
        </w:tc>
      </w:tr>
      <w:tr w:rsidR="00FF05B9" w:rsidRPr="00175CBE" w14:paraId="26168EDD" w14:textId="77777777" w:rsidTr="00B451E6">
        <w:tc>
          <w:tcPr>
            <w:tcW w:w="8630" w:type="dxa"/>
            <w:gridSpan w:val="2"/>
            <w:shd w:val="clear" w:color="auto" w:fill="E7E6E6" w:themeFill="background2"/>
          </w:tcPr>
          <w:p w14:paraId="57F67C97" w14:textId="5CE7922B" w:rsidR="00FF05B9" w:rsidRPr="00175CBE" w:rsidRDefault="00FF05B9" w:rsidP="00B451E6">
            <w:pPr>
              <w:jc w:val="center"/>
              <w:rPr>
                <w:b/>
              </w:rPr>
            </w:pPr>
            <w:r w:rsidRPr="00175CBE">
              <w:rPr>
                <w:b/>
              </w:rPr>
              <w:t>Scénario #</w:t>
            </w:r>
            <w:r>
              <w:rPr>
                <w:b/>
              </w:rPr>
              <w:t>8</w:t>
            </w:r>
          </w:p>
        </w:tc>
      </w:tr>
      <w:tr w:rsidR="00FF05B9" w14:paraId="720D132D" w14:textId="77777777" w:rsidTr="00B451E6">
        <w:tc>
          <w:tcPr>
            <w:tcW w:w="2263" w:type="dxa"/>
          </w:tcPr>
          <w:p w14:paraId="4A737E3D" w14:textId="77777777" w:rsidR="00FF05B9" w:rsidRDefault="00FF05B9" w:rsidP="00B451E6">
            <w:r w:rsidRPr="00175CBE">
              <w:t>Acteur</w:t>
            </w:r>
            <w:r>
              <w:t>s</w:t>
            </w:r>
          </w:p>
        </w:tc>
        <w:tc>
          <w:tcPr>
            <w:tcW w:w="6367" w:type="dxa"/>
          </w:tcPr>
          <w:p w14:paraId="4BBECEB7" w14:textId="77777777" w:rsidR="00FF05B9" w:rsidRDefault="00FF05B9" w:rsidP="00B451E6">
            <w:r>
              <w:t>Utilisateur</w:t>
            </w:r>
          </w:p>
        </w:tc>
      </w:tr>
      <w:tr w:rsidR="00FF05B9" w14:paraId="6BC6A089" w14:textId="77777777" w:rsidTr="00B451E6">
        <w:tc>
          <w:tcPr>
            <w:tcW w:w="2263" w:type="dxa"/>
          </w:tcPr>
          <w:p w14:paraId="7AA5973C" w14:textId="77777777" w:rsidR="00FF05B9" w:rsidRDefault="00FF05B9" w:rsidP="00B451E6">
            <w:r>
              <w:t>Scénario</w:t>
            </w:r>
          </w:p>
        </w:tc>
        <w:tc>
          <w:tcPr>
            <w:tcW w:w="6367" w:type="dxa"/>
          </w:tcPr>
          <w:p w14:paraId="3DA7DC99" w14:textId="231B0229" w:rsidR="00FF05B9" w:rsidRDefault="00FF05B9" w:rsidP="00FF05B9">
            <w:r w:rsidRPr="004075A9">
              <w:t xml:space="preserve">En tant </w:t>
            </w:r>
            <w:r>
              <w:t>qu’utilisateur, je veux pouvoir mettre le jeu en pause afin de pouvoir réfléchir.</w:t>
            </w:r>
          </w:p>
        </w:tc>
      </w:tr>
      <w:tr w:rsidR="00FF05B9" w14:paraId="316A23F9" w14:textId="77777777" w:rsidTr="00B451E6">
        <w:tc>
          <w:tcPr>
            <w:tcW w:w="2263" w:type="dxa"/>
          </w:tcPr>
          <w:p w14:paraId="3E09A87F" w14:textId="77777777" w:rsidR="00FF05B9" w:rsidRDefault="00FF05B9" w:rsidP="00B451E6">
            <w:r>
              <w:t>Description</w:t>
            </w:r>
          </w:p>
        </w:tc>
        <w:tc>
          <w:tcPr>
            <w:tcW w:w="6367" w:type="dxa"/>
          </w:tcPr>
          <w:p w14:paraId="0F060AC5" w14:textId="77777777" w:rsidR="00FF05B9" w:rsidRDefault="003C3FF7" w:rsidP="00FF05B9">
            <w:pPr>
              <w:pStyle w:val="Paragraphedeliste"/>
              <w:numPr>
                <w:ilvl w:val="0"/>
                <w:numId w:val="17"/>
              </w:numPr>
            </w:pPr>
            <w:r>
              <w:t>Mettre l’horloge interne sur pause.</w:t>
            </w:r>
          </w:p>
          <w:p w14:paraId="0B69DE65" w14:textId="77777777" w:rsidR="003C3FF7" w:rsidRDefault="003C3FF7" w:rsidP="00FF05B9">
            <w:pPr>
              <w:pStyle w:val="Paragraphedeliste"/>
              <w:numPr>
                <w:ilvl w:val="0"/>
                <w:numId w:val="17"/>
              </w:numPr>
            </w:pPr>
            <w:r>
              <w:t xml:space="preserve">Créer la classe </w:t>
            </w:r>
            <w:proofErr w:type="spellStart"/>
            <w:r>
              <w:t>ContrôleurMenu</w:t>
            </w:r>
            <w:proofErr w:type="spellEnd"/>
            <w:r>
              <w:t>.</w:t>
            </w:r>
          </w:p>
          <w:p w14:paraId="1570C811" w14:textId="22B7F1C5" w:rsidR="003C3FF7" w:rsidRDefault="003C3FF7" w:rsidP="00FF05B9">
            <w:pPr>
              <w:pStyle w:val="Paragraphedeliste"/>
              <w:numPr>
                <w:ilvl w:val="0"/>
                <w:numId w:val="17"/>
              </w:numPr>
            </w:pPr>
            <w:r>
              <w:t xml:space="preserve">Créer la classe </w:t>
            </w:r>
            <w:proofErr w:type="spellStart"/>
            <w:r>
              <w:t>VueMenu</w:t>
            </w:r>
            <w:proofErr w:type="spellEnd"/>
            <w:r>
              <w:t>.</w:t>
            </w:r>
          </w:p>
          <w:p w14:paraId="455CD554" w14:textId="1DFA913D" w:rsidR="003C3FF7" w:rsidRDefault="003C3FF7" w:rsidP="00FF05B9">
            <w:pPr>
              <w:pStyle w:val="Paragraphedeliste"/>
              <w:numPr>
                <w:ilvl w:val="0"/>
                <w:numId w:val="17"/>
              </w:numPr>
            </w:pPr>
            <w:r>
              <w:t>Charger le contrôleur.</w:t>
            </w:r>
          </w:p>
          <w:p w14:paraId="297610AA" w14:textId="30A2853D" w:rsidR="003C3FF7" w:rsidRDefault="003C3FF7" w:rsidP="00FF05B9">
            <w:pPr>
              <w:pStyle w:val="Paragraphedeliste"/>
              <w:numPr>
                <w:ilvl w:val="0"/>
                <w:numId w:val="17"/>
              </w:numPr>
            </w:pPr>
            <w:r>
              <w:t>Charger la vue.</w:t>
            </w:r>
          </w:p>
        </w:tc>
      </w:tr>
      <w:tr w:rsidR="00FF05B9" w14:paraId="4CA8069A" w14:textId="77777777" w:rsidTr="00B451E6">
        <w:tc>
          <w:tcPr>
            <w:tcW w:w="2263" w:type="dxa"/>
          </w:tcPr>
          <w:p w14:paraId="4FF2D59B" w14:textId="778587EE" w:rsidR="00FF05B9" w:rsidRDefault="00FF05B9" w:rsidP="00B451E6">
            <w:r>
              <w:t>Tests d’acceptation</w:t>
            </w:r>
          </w:p>
        </w:tc>
        <w:tc>
          <w:tcPr>
            <w:tcW w:w="6367" w:type="dxa"/>
          </w:tcPr>
          <w:p w14:paraId="31F98675" w14:textId="40BBE552" w:rsidR="00FF05B9" w:rsidRDefault="00FF05B9" w:rsidP="003C3FF7">
            <w:r>
              <w:t>Démarrer le programme</w:t>
            </w:r>
            <w:r w:rsidR="003C3FF7">
              <w:t xml:space="preserve">, </w:t>
            </w:r>
            <w:r>
              <w:t xml:space="preserve"> </w:t>
            </w:r>
            <w:r w:rsidR="003C3FF7">
              <w:t>appuyer sur pause et s’assurer que le menu pause fonctionne.</w:t>
            </w:r>
          </w:p>
        </w:tc>
      </w:tr>
      <w:tr w:rsidR="00FF05B9" w14:paraId="0E0192F6" w14:textId="77777777" w:rsidTr="00B451E6">
        <w:tc>
          <w:tcPr>
            <w:tcW w:w="2263" w:type="dxa"/>
          </w:tcPr>
          <w:p w14:paraId="65122273" w14:textId="77777777" w:rsidR="00FF05B9" w:rsidRDefault="00FF05B9" w:rsidP="00B451E6">
            <w:r>
              <w:t>Complexité</w:t>
            </w:r>
          </w:p>
        </w:tc>
        <w:tc>
          <w:tcPr>
            <w:tcW w:w="6367" w:type="dxa"/>
          </w:tcPr>
          <w:p w14:paraId="03C0942F" w14:textId="77777777" w:rsidR="00FF05B9" w:rsidRDefault="00FF05B9" w:rsidP="00B451E6">
            <w:r>
              <w:t>2</w:t>
            </w:r>
          </w:p>
        </w:tc>
      </w:tr>
      <w:tr w:rsidR="00FF05B9" w14:paraId="52B28CC2" w14:textId="77777777" w:rsidTr="00B451E6">
        <w:tc>
          <w:tcPr>
            <w:tcW w:w="2263" w:type="dxa"/>
          </w:tcPr>
          <w:p w14:paraId="6D6FB092" w14:textId="77777777" w:rsidR="00FF05B9" w:rsidRDefault="00FF05B9" w:rsidP="00B451E6">
            <w:r>
              <w:t>Effort</w:t>
            </w:r>
          </w:p>
        </w:tc>
        <w:tc>
          <w:tcPr>
            <w:tcW w:w="6367" w:type="dxa"/>
          </w:tcPr>
          <w:p w14:paraId="70D5BCA2" w14:textId="77777777" w:rsidR="00FF05B9" w:rsidRDefault="00FF05B9" w:rsidP="00B451E6">
            <w:r>
              <w:t>1</w:t>
            </w:r>
          </w:p>
        </w:tc>
      </w:tr>
      <w:tr w:rsidR="00FF05B9" w14:paraId="2C5323BC" w14:textId="77777777" w:rsidTr="00B451E6">
        <w:tc>
          <w:tcPr>
            <w:tcW w:w="2263" w:type="dxa"/>
          </w:tcPr>
          <w:p w14:paraId="26CEDCB3" w14:textId="77777777" w:rsidR="00FF05B9" w:rsidRDefault="00FF05B9" w:rsidP="00B451E6">
            <w:r>
              <w:t>Commentaires</w:t>
            </w:r>
          </w:p>
        </w:tc>
        <w:tc>
          <w:tcPr>
            <w:tcW w:w="6367" w:type="dxa"/>
          </w:tcPr>
          <w:p w14:paraId="68F579EB" w14:textId="77777777" w:rsidR="00FF05B9" w:rsidRDefault="00FF05B9" w:rsidP="00B451E6"/>
        </w:tc>
      </w:tr>
      <w:tr w:rsidR="00886E11" w:rsidRPr="00175CBE" w14:paraId="042D525F" w14:textId="77777777" w:rsidTr="00B451E6">
        <w:tc>
          <w:tcPr>
            <w:tcW w:w="8630" w:type="dxa"/>
            <w:gridSpan w:val="2"/>
            <w:shd w:val="clear" w:color="auto" w:fill="E7E6E6" w:themeFill="background2"/>
          </w:tcPr>
          <w:p w14:paraId="5BA92CEC" w14:textId="77C088A8" w:rsidR="00886E11" w:rsidRPr="00175CBE" w:rsidRDefault="00886E11" w:rsidP="00B451E6">
            <w:pPr>
              <w:jc w:val="center"/>
              <w:rPr>
                <w:b/>
              </w:rPr>
            </w:pPr>
            <w:r w:rsidRPr="00175CBE">
              <w:rPr>
                <w:b/>
              </w:rPr>
              <w:t>Scénario #</w:t>
            </w:r>
            <w:r>
              <w:rPr>
                <w:b/>
              </w:rPr>
              <w:t>9</w:t>
            </w:r>
          </w:p>
        </w:tc>
      </w:tr>
      <w:tr w:rsidR="00886E11" w14:paraId="6D07D8CE" w14:textId="77777777" w:rsidTr="00B451E6">
        <w:tc>
          <w:tcPr>
            <w:tcW w:w="2263" w:type="dxa"/>
          </w:tcPr>
          <w:p w14:paraId="59BDCAEC" w14:textId="77777777" w:rsidR="00886E11" w:rsidRDefault="00886E11" w:rsidP="00B451E6">
            <w:r w:rsidRPr="00175CBE">
              <w:t>Acteur</w:t>
            </w:r>
            <w:r>
              <w:t>s</w:t>
            </w:r>
          </w:p>
        </w:tc>
        <w:tc>
          <w:tcPr>
            <w:tcW w:w="6367" w:type="dxa"/>
          </w:tcPr>
          <w:p w14:paraId="611E935A" w14:textId="77777777" w:rsidR="00886E11" w:rsidRDefault="00886E11" w:rsidP="00B451E6">
            <w:r>
              <w:t>Utilisateur</w:t>
            </w:r>
          </w:p>
        </w:tc>
      </w:tr>
      <w:tr w:rsidR="00886E11" w14:paraId="57D9C0D3" w14:textId="77777777" w:rsidTr="00B451E6">
        <w:tc>
          <w:tcPr>
            <w:tcW w:w="2263" w:type="dxa"/>
          </w:tcPr>
          <w:p w14:paraId="6115535D" w14:textId="77777777" w:rsidR="00886E11" w:rsidRDefault="00886E11" w:rsidP="00B451E6">
            <w:r>
              <w:t>Scénario</w:t>
            </w:r>
          </w:p>
        </w:tc>
        <w:tc>
          <w:tcPr>
            <w:tcW w:w="6367" w:type="dxa"/>
          </w:tcPr>
          <w:p w14:paraId="0A2C12CC" w14:textId="7F04E40A" w:rsidR="00886E11" w:rsidRDefault="00886E11" w:rsidP="00886E11">
            <w:r w:rsidRPr="004075A9">
              <w:t xml:space="preserve">En tant </w:t>
            </w:r>
            <w:r>
              <w:t>qu’utilisateur, je veux que le vaisseau ne puisse pas passer au travers des planètes.</w:t>
            </w:r>
          </w:p>
        </w:tc>
      </w:tr>
      <w:tr w:rsidR="00886E11" w14:paraId="1DB5CE4E" w14:textId="77777777" w:rsidTr="00B451E6">
        <w:tc>
          <w:tcPr>
            <w:tcW w:w="2263" w:type="dxa"/>
          </w:tcPr>
          <w:p w14:paraId="57C738A4" w14:textId="77777777" w:rsidR="00886E11" w:rsidRDefault="00886E11" w:rsidP="00B451E6">
            <w:r>
              <w:t>Description</w:t>
            </w:r>
          </w:p>
        </w:tc>
        <w:tc>
          <w:tcPr>
            <w:tcW w:w="6367" w:type="dxa"/>
          </w:tcPr>
          <w:p w14:paraId="2FA66678" w14:textId="79AD45D2" w:rsidR="00886E11" w:rsidRDefault="00886E11" w:rsidP="00886E11">
            <w:pPr>
              <w:pStyle w:val="Paragraphedeliste"/>
              <w:numPr>
                <w:ilvl w:val="0"/>
                <w:numId w:val="18"/>
              </w:numPr>
            </w:pPr>
          </w:p>
        </w:tc>
      </w:tr>
      <w:tr w:rsidR="00886E11" w14:paraId="0AD60B97" w14:textId="77777777" w:rsidTr="00B451E6">
        <w:tc>
          <w:tcPr>
            <w:tcW w:w="2263" w:type="dxa"/>
          </w:tcPr>
          <w:p w14:paraId="62B84F77" w14:textId="77777777" w:rsidR="00886E11" w:rsidRDefault="00886E11" w:rsidP="00B451E6">
            <w:r>
              <w:t>Tests d’acceptation</w:t>
            </w:r>
          </w:p>
        </w:tc>
        <w:tc>
          <w:tcPr>
            <w:tcW w:w="6367" w:type="dxa"/>
          </w:tcPr>
          <w:p w14:paraId="53CD6CDC" w14:textId="075C829A" w:rsidR="00886E11" w:rsidRDefault="00886E11" w:rsidP="00B451E6"/>
        </w:tc>
      </w:tr>
      <w:tr w:rsidR="00886E11" w14:paraId="632FC287" w14:textId="77777777" w:rsidTr="00B451E6">
        <w:tc>
          <w:tcPr>
            <w:tcW w:w="2263" w:type="dxa"/>
          </w:tcPr>
          <w:p w14:paraId="50876743" w14:textId="77777777" w:rsidR="00886E11" w:rsidRDefault="00886E11" w:rsidP="00B451E6">
            <w:r>
              <w:t>Complexité</w:t>
            </w:r>
          </w:p>
        </w:tc>
        <w:tc>
          <w:tcPr>
            <w:tcW w:w="6367" w:type="dxa"/>
          </w:tcPr>
          <w:p w14:paraId="75915326" w14:textId="20B4702E" w:rsidR="00886E11" w:rsidRDefault="00B451E6" w:rsidP="00B451E6">
            <w:r>
              <w:t>2</w:t>
            </w:r>
          </w:p>
        </w:tc>
      </w:tr>
      <w:tr w:rsidR="00886E11" w14:paraId="2D2475B4" w14:textId="77777777" w:rsidTr="00B451E6">
        <w:tc>
          <w:tcPr>
            <w:tcW w:w="2263" w:type="dxa"/>
          </w:tcPr>
          <w:p w14:paraId="3A469A46" w14:textId="77777777" w:rsidR="00886E11" w:rsidRDefault="00886E11" w:rsidP="00B451E6">
            <w:r>
              <w:t>Effort</w:t>
            </w:r>
          </w:p>
        </w:tc>
        <w:tc>
          <w:tcPr>
            <w:tcW w:w="6367" w:type="dxa"/>
          </w:tcPr>
          <w:p w14:paraId="4199321E" w14:textId="45405436" w:rsidR="00886E11" w:rsidRDefault="00B451E6" w:rsidP="00B451E6">
            <w:r>
              <w:t>2</w:t>
            </w:r>
          </w:p>
        </w:tc>
      </w:tr>
      <w:tr w:rsidR="00886E11" w14:paraId="1DEFEE16" w14:textId="77777777" w:rsidTr="00B451E6">
        <w:tc>
          <w:tcPr>
            <w:tcW w:w="2263" w:type="dxa"/>
          </w:tcPr>
          <w:p w14:paraId="6AC434D5" w14:textId="77777777" w:rsidR="00886E11" w:rsidRDefault="00886E11" w:rsidP="00B451E6">
            <w:r>
              <w:t>Commentaires</w:t>
            </w:r>
          </w:p>
        </w:tc>
        <w:tc>
          <w:tcPr>
            <w:tcW w:w="6367" w:type="dxa"/>
          </w:tcPr>
          <w:p w14:paraId="042BC34C" w14:textId="77777777" w:rsidR="00886E11" w:rsidRDefault="00886E11" w:rsidP="00B451E6"/>
        </w:tc>
      </w:tr>
      <w:tr w:rsidR="00886E11" w:rsidRPr="00175CBE" w14:paraId="3E7141D3" w14:textId="77777777" w:rsidTr="00B451E6">
        <w:tc>
          <w:tcPr>
            <w:tcW w:w="8630" w:type="dxa"/>
            <w:gridSpan w:val="2"/>
            <w:shd w:val="clear" w:color="auto" w:fill="E7E6E6" w:themeFill="background2"/>
          </w:tcPr>
          <w:p w14:paraId="4019F24D" w14:textId="318B1237" w:rsidR="00886E11" w:rsidRPr="00175CBE" w:rsidRDefault="00886E11" w:rsidP="00B451E6">
            <w:pPr>
              <w:jc w:val="center"/>
              <w:rPr>
                <w:b/>
              </w:rPr>
            </w:pPr>
            <w:r w:rsidRPr="00175CBE">
              <w:rPr>
                <w:b/>
              </w:rPr>
              <w:t>Scénario #</w:t>
            </w:r>
            <w:r>
              <w:rPr>
                <w:b/>
              </w:rPr>
              <w:t>10</w:t>
            </w:r>
          </w:p>
        </w:tc>
      </w:tr>
      <w:tr w:rsidR="00886E11" w14:paraId="65EC2038" w14:textId="77777777" w:rsidTr="00B451E6">
        <w:tc>
          <w:tcPr>
            <w:tcW w:w="2263" w:type="dxa"/>
          </w:tcPr>
          <w:p w14:paraId="19F70AEE" w14:textId="77777777" w:rsidR="00886E11" w:rsidRDefault="00886E11" w:rsidP="00B451E6">
            <w:r w:rsidRPr="00175CBE">
              <w:t>Acteur</w:t>
            </w:r>
            <w:r>
              <w:t>s</w:t>
            </w:r>
          </w:p>
        </w:tc>
        <w:tc>
          <w:tcPr>
            <w:tcW w:w="6367" w:type="dxa"/>
          </w:tcPr>
          <w:p w14:paraId="356B06AE" w14:textId="77777777" w:rsidR="00886E11" w:rsidRDefault="00886E11" w:rsidP="00B451E6">
            <w:r>
              <w:t>Utilisateur</w:t>
            </w:r>
          </w:p>
        </w:tc>
      </w:tr>
      <w:tr w:rsidR="00886E11" w14:paraId="143488D9" w14:textId="77777777" w:rsidTr="00B451E6">
        <w:tc>
          <w:tcPr>
            <w:tcW w:w="2263" w:type="dxa"/>
          </w:tcPr>
          <w:p w14:paraId="2E9CEA79" w14:textId="77777777" w:rsidR="00886E11" w:rsidRDefault="00886E11" w:rsidP="00B451E6">
            <w:r>
              <w:t>Scénario</w:t>
            </w:r>
          </w:p>
        </w:tc>
        <w:tc>
          <w:tcPr>
            <w:tcW w:w="6367" w:type="dxa"/>
          </w:tcPr>
          <w:p w14:paraId="54DBED89" w14:textId="260D434C" w:rsidR="00886E11" w:rsidRDefault="00886E11" w:rsidP="00886E11">
            <w:r w:rsidRPr="004075A9">
              <w:t xml:space="preserve">En tant </w:t>
            </w:r>
            <w:r>
              <w:t>qu’utilisateur, je veux pouvoir créer mes propres niveaux.</w:t>
            </w:r>
          </w:p>
        </w:tc>
      </w:tr>
      <w:tr w:rsidR="00886E11" w14:paraId="49E9AFA6" w14:textId="77777777" w:rsidTr="00B451E6">
        <w:tc>
          <w:tcPr>
            <w:tcW w:w="2263" w:type="dxa"/>
          </w:tcPr>
          <w:p w14:paraId="3E72ABC6" w14:textId="77777777" w:rsidR="00886E11" w:rsidRDefault="00886E11" w:rsidP="00B451E6">
            <w:r>
              <w:t>Description</w:t>
            </w:r>
          </w:p>
        </w:tc>
        <w:tc>
          <w:tcPr>
            <w:tcW w:w="6367" w:type="dxa"/>
          </w:tcPr>
          <w:p w14:paraId="6961042A" w14:textId="5CB7272E" w:rsidR="00886E11" w:rsidRDefault="00886E11" w:rsidP="00886E11">
            <w:pPr>
              <w:pStyle w:val="Paragraphedeliste"/>
              <w:numPr>
                <w:ilvl w:val="0"/>
                <w:numId w:val="19"/>
              </w:numPr>
            </w:pPr>
          </w:p>
        </w:tc>
      </w:tr>
      <w:tr w:rsidR="00886E11" w14:paraId="03AE0E20" w14:textId="77777777" w:rsidTr="00B451E6">
        <w:tc>
          <w:tcPr>
            <w:tcW w:w="2263" w:type="dxa"/>
          </w:tcPr>
          <w:p w14:paraId="25045ED4" w14:textId="77777777" w:rsidR="00886E11" w:rsidRDefault="00886E11" w:rsidP="00B451E6">
            <w:r>
              <w:t>Tests d’acceptation</w:t>
            </w:r>
          </w:p>
        </w:tc>
        <w:tc>
          <w:tcPr>
            <w:tcW w:w="6367" w:type="dxa"/>
          </w:tcPr>
          <w:p w14:paraId="33B6B798" w14:textId="2C4470AA" w:rsidR="00886E11" w:rsidRDefault="00886E11" w:rsidP="00B451E6"/>
        </w:tc>
      </w:tr>
      <w:tr w:rsidR="00886E11" w14:paraId="5D6A3A2D" w14:textId="77777777" w:rsidTr="00886E11">
        <w:trPr>
          <w:trHeight w:val="60"/>
        </w:trPr>
        <w:tc>
          <w:tcPr>
            <w:tcW w:w="2263" w:type="dxa"/>
          </w:tcPr>
          <w:p w14:paraId="4760952D" w14:textId="77777777" w:rsidR="00886E11" w:rsidRDefault="00886E11" w:rsidP="00B451E6">
            <w:r>
              <w:t>Complexité</w:t>
            </w:r>
          </w:p>
        </w:tc>
        <w:tc>
          <w:tcPr>
            <w:tcW w:w="6367" w:type="dxa"/>
          </w:tcPr>
          <w:p w14:paraId="5F47B7FC" w14:textId="79BDDD04" w:rsidR="00B451E6" w:rsidRDefault="00B451E6" w:rsidP="00B451E6">
            <w:r>
              <w:t>3</w:t>
            </w:r>
          </w:p>
        </w:tc>
      </w:tr>
      <w:tr w:rsidR="00886E11" w14:paraId="195758FC" w14:textId="77777777" w:rsidTr="00B451E6">
        <w:tc>
          <w:tcPr>
            <w:tcW w:w="2263" w:type="dxa"/>
          </w:tcPr>
          <w:p w14:paraId="4F46C54F" w14:textId="198E0E0E" w:rsidR="00886E11" w:rsidRDefault="00886E11" w:rsidP="00B451E6">
            <w:r>
              <w:t>Effort</w:t>
            </w:r>
          </w:p>
        </w:tc>
        <w:tc>
          <w:tcPr>
            <w:tcW w:w="6367" w:type="dxa"/>
          </w:tcPr>
          <w:p w14:paraId="690C564B" w14:textId="1883F969" w:rsidR="00886E11" w:rsidRDefault="00B451E6" w:rsidP="00B451E6">
            <w:r>
              <w:t>3</w:t>
            </w:r>
          </w:p>
        </w:tc>
      </w:tr>
      <w:tr w:rsidR="00886E11" w14:paraId="63FD5F92" w14:textId="77777777" w:rsidTr="00B451E6">
        <w:tc>
          <w:tcPr>
            <w:tcW w:w="2263" w:type="dxa"/>
          </w:tcPr>
          <w:p w14:paraId="46FD77F0" w14:textId="77777777" w:rsidR="00886E11" w:rsidRDefault="00886E11" w:rsidP="00B451E6">
            <w:r>
              <w:t>Commentaires</w:t>
            </w:r>
          </w:p>
        </w:tc>
        <w:tc>
          <w:tcPr>
            <w:tcW w:w="6367" w:type="dxa"/>
          </w:tcPr>
          <w:p w14:paraId="04EF1B77" w14:textId="77777777" w:rsidR="00886E11" w:rsidRDefault="00886E11" w:rsidP="00B451E6"/>
        </w:tc>
      </w:tr>
      <w:tr w:rsidR="00886E11" w:rsidRPr="00175CBE" w14:paraId="4B70CEB0" w14:textId="77777777" w:rsidTr="00B451E6">
        <w:tc>
          <w:tcPr>
            <w:tcW w:w="8630" w:type="dxa"/>
            <w:gridSpan w:val="2"/>
            <w:shd w:val="clear" w:color="auto" w:fill="E7E6E6" w:themeFill="background2"/>
          </w:tcPr>
          <w:p w14:paraId="05C40141" w14:textId="6170C368" w:rsidR="00886E11" w:rsidRPr="00175CBE" w:rsidRDefault="00886E11" w:rsidP="00B451E6">
            <w:pPr>
              <w:jc w:val="center"/>
              <w:rPr>
                <w:b/>
              </w:rPr>
            </w:pPr>
            <w:r w:rsidRPr="00175CBE">
              <w:rPr>
                <w:b/>
              </w:rPr>
              <w:t>Scénario #</w:t>
            </w:r>
            <w:r>
              <w:rPr>
                <w:b/>
              </w:rPr>
              <w:t>11</w:t>
            </w:r>
          </w:p>
        </w:tc>
      </w:tr>
      <w:tr w:rsidR="00886E11" w14:paraId="7BBABBAB" w14:textId="77777777" w:rsidTr="00B451E6">
        <w:tc>
          <w:tcPr>
            <w:tcW w:w="2263" w:type="dxa"/>
          </w:tcPr>
          <w:p w14:paraId="41B618FE" w14:textId="77777777" w:rsidR="00886E11" w:rsidRDefault="00886E11" w:rsidP="00B451E6">
            <w:r w:rsidRPr="00175CBE">
              <w:t>Acteur</w:t>
            </w:r>
            <w:r>
              <w:t>s</w:t>
            </w:r>
          </w:p>
        </w:tc>
        <w:tc>
          <w:tcPr>
            <w:tcW w:w="6367" w:type="dxa"/>
          </w:tcPr>
          <w:p w14:paraId="01E9A710" w14:textId="77777777" w:rsidR="00886E11" w:rsidRDefault="00886E11" w:rsidP="00B451E6">
            <w:r>
              <w:t>Utilisateur</w:t>
            </w:r>
          </w:p>
        </w:tc>
      </w:tr>
      <w:tr w:rsidR="00886E11" w14:paraId="73555205" w14:textId="77777777" w:rsidTr="00B451E6">
        <w:tc>
          <w:tcPr>
            <w:tcW w:w="2263" w:type="dxa"/>
          </w:tcPr>
          <w:p w14:paraId="45BE8B6E" w14:textId="77777777" w:rsidR="00886E11" w:rsidRDefault="00886E11" w:rsidP="00B451E6">
            <w:r>
              <w:t>Scénario</w:t>
            </w:r>
          </w:p>
        </w:tc>
        <w:tc>
          <w:tcPr>
            <w:tcW w:w="6367" w:type="dxa"/>
          </w:tcPr>
          <w:p w14:paraId="39F7D28E" w14:textId="2E229A3A" w:rsidR="00886E11" w:rsidRDefault="00886E11" w:rsidP="00B451E6">
            <w:r w:rsidRPr="004075A9">
              <w:t xml:space="preserve">En tant </w:t>
            </w:r>
            <w:r>
              <w:t xml:space="preserve">qu’utilisateur, je </w:t>
            </w:r>
            <w:r w:rsidR="00B451E6">
              <w:t>veux que la caméra suive mon vaisseau.</w:t>
            </w:r>
          </w:p>
        </w:tc>
      </w:tr>
      <w:tr w:rsidR="00886E11" w14:paraId="334C2BD6" w14:textId="77777777" w:rsidTr="00B451E6">
        <w:trPr>
          <w:trHeight w:val="132"/>
        </w:trPr>
        <w:tc>
          <w:tcPr>
            <w:tcW w:w="2263" w:type="dxa"/>
          </w:tcPr>
          <w:p w14:paraId="2B38921D" w14:textId="77777777" w:rsidR="00886E11" w:rsidRDefault="00886E11" w:rsidP="00B451E6">
            <w:r>
              <w:lastRenderedPageBreak/>
              <w:t>Description</w:t>
            </w:r>
          </w:p>
        </w:tc>
        <w:tc>
          <w:tcPr>
            <w:tcW w:w="6367" w:type="dxa"/>
          </w:tcPr>
          <w:p w14:paraId="2AB3157D" w14:textId="1E6841E3" w:rsidR="00886E11" w:rsidRDefault="00886E11" w:rsidP="00886E11">
            <w:pPr>
              <w:pStyle w:val="Paragraphedeliste"/>
              <w:numPr>
                <w:ilvl w:val="0"/>
                <w:numId w:val="20"/>
              </w:numPr>
            </w:pPr>
          </w:p>
        </w:tc>
      </w:tr>
      <w:tr w:rsidR="00886E11" w14:paraId="4D5CBEAA" w14:textId="77777777" w:rsidTr="00B451E6">
        <w:tc>
          <w:tcPr>
            <w:tcW w:w="2263" w:type="dxa"/>
          </w:tcPr>
          <w:p w14:paraId="0C3A78E7" w14:textId="77777777" w:rsidR="00886E11" w:rsidRDefault="00886E11" w:rsidP="00B451E6">
            <w:r>
              <w:t>Tests d’acceptation</w:t>
            </w:r>
          </w:p>
        </w:tc>
        <w:tc>
          <w:tcPr>
            <w:tcW w:w="6367" w:type="dxa"/>
          </w:tcPr>
          <w:p w14:paraId="3A3CE653" w14:textId="0EC6645A" w:rsidR="00886E11" w:rsidRDefault="00886E11" w:rsidP="00B451E6"/>
        </w:tc>
      </w:tr>
      <w:tr w:rsidR="00886E11" w14:paraId="7553FF19" w14:textId="77777777" w:rsidTr="00B451E6">
        <w:tc>
          <w:tcPr>
            <w:tcW w:w="2263" w:type="dxa"/>
          </w:tcPr>
          <w:p w14:paraId="7A0B68A7" w14:textId="77777777" w:rsidR="00886E11" w:rsidRDefault="00886E11" w:rsidP="00B451E6">
            <w:r>
              <w:t>Complexité</w:t>
            </w:r>
          </w:p>
        </w:tc>
        <w:tc>
          <w:tcPr>
            <w:tcW w:w="6367" w:type="dxa"/>
          </w:tcPr>
          <w:p w14:paraId="22BADA43" w14:textId="77777777" w:rsidR="00886E11" w:rsidRDefault="00886E11" w:rsidP="00B451E6">
            <w:r>
              <w:t>2</w:t>
            </w:r>
          </w:p>
        </w:tc>
      </w:tr>
      <w:tr w:rsidR="00886E11" w14:paraId="4A44DBCA" w14:textId="77777777" w:rsidTr="00B451E6">
        <w:tc>
          <w:tcPr>
            <w:tcW w:w="2263" w:type="dxa"/>
          </w:tcPr>
          <w:p w14:paraId="326E5C37" w14:textId="77777777" w:rsidR="00886E11" w:rsidRDefault="00886E11" w:rsidP="00B451E6">
            <w:r>
              <w:t>Effort</w:t>
            </w:r>
          </w:p>
        </w:tc>
        <w:tc>
          <w:tcPr>
            <w:tcW w:w="6367" w:type="dxa"/>
          </w:tcPr>
          <w:p w14:paraId="4ED486D1" w14:textId="0360C865" w:rsidR="00886E11" w:rsidRDefault="00B451E6" w:rsidP="00B451E6">
            <w:r>
              <w:t>2</w:t>
            </w:r>
          </w:p>
        </w:tc>
      </w:tr>
      <w:tr w:rsidR="00886E11" w14:paraId="193F11E8" w14:textId="77777777" w:rsidTr="00B451E6">
        <w:tc>
          <w:tcPr>
            <w:tcW w:w="2263" w:type="dxa"/>
          </w:tcPr>
          <w:p w14:paraId="4EB0A262" w14:textId="77777777" w:rsidR="00886E11" w:rsidRDefault="00886E11" w:rsidP="00B451E6">
            <w:r>
              <w:t>Commentaires</w:t>
            </w:r>
          </w:p>
        </w:tc>
        <w:tc>
          <w:tcPr>
            <w:tcW w:w="6367" w:type="dxa"/>
          </w:tcPr>
          <w:p w14:paraId="695266CF" w14:textId="77777777" w:rsidR="00886E11" w:rsidRDefault="00886E11" w:rsidP="00B451E6"/>
        </w:tc>
      </w:tr>
      <w:tr w:rsidR="00B451E6" w:rsidRPr="00175CBE" w14:paraId="680F0F80" w14:textId="77777777" w:rsidTr="00B451E6">
        <w:tc>
          <w:tcPr>
            <w:tcW w:w="8630" w:type="dxa"/>
            <w:gridSpan w:val="2"/>
            <w:shd w:val="clear" w:color="auto" w:fill="E7E6E6" w:themeFill="background2"/>
          </w:tcPr>
          <w:p w14:paraId="32F47A92" w14:textId="12D96519" w:rsidR="00B451E6" w:rsidRPr="00175CBE" w:rsidRDefault="00B451E6" w:rsidP="00B451E6">
            <w:pPr>
              <w:jc w:val="center"/>
              <w:rPr>
                <w:b/>
              </w:rPr>
            </w:pPr>
            <w:r w:rsidRPr="00175CBE">
              <w:rPr>
                <w:b/>
              </w:rPr>
              <w:t>Scénario #</w:t>
            </w:r>
            <w:r>
              <w:rPr>
                <w:b/>
              </w:rPr>
              <w:t>12</w:t>
            </w:r>
          </w:p>
        </w:tc>
      </w:tr>
      <w:tr w:rsidR="00B451E6" w14:paraId="3D6A3B18" w14:textId="77777777" w:rsidTr="00B451E6">
        <w:tc>
          <w:tcPr>
            <w:tcW w:w="2263" w:type="dxa"/>
          </w:tcPr>
          <w:p w14:paraId="24D280E3" w14:textId="77777777" w:rsidR="00B451E6" w:rsidRDefault="00B451E6" w:rsidP="00B451E6">
            <w:r w:rsidRPr="00175CBE">
              <w:t>Acteur</w:t>
            </w:r>
            <w:r>
              <w:t>s</w:t>
            </w:r>
          </w:p>
        </w:tc>
        <w:tc>
          <w:tcPr>
            <w:tcW w:w="6367" w:type="dxa"/>
          </w:tcPr>
          <w:p w14:paraId="3AA740B5" w14:textId="77777777" w:rsidR="00B451E6" w:rsidRDefault="00B451E6" w:rsidP="00B451E6">
            <w:r>
              <w:t>Utilisateur</w:t>
            </w:r>
          </w:p>
        </w:tc>
      </w:tr>
      <w:tr w:rsidR="00B451E6" w14:paraId="607D5F9F" w14:textId="77777777" w:rsidTr="00B451E6">
        <w:tc>
          <w:tcPr>
            <w:tcW w:w="2263" w:type="dxa"/>
          </w:tcPr>
          <w:p w14:paraId="2F69CB4E" w14:textId="77777777" w:rsidR="00B451E6" w:rsidRDefault="00B451E6" w:rsidP="00B451E6">
            <w:r>
              <w:t>Scénario</w:t>
            </w:r>
          </w:p>
        </w:tc>
        <w:tc>
          <w:tcPr>
            <w:tcW w:w="6367" w:type="dxa"/>
          </w:tcPr>
          <w:p w14:paraId="08A94309" w14:textId="0C200A65" w:rsidR="00B451E6" w:rsidRDefault="00B451E6" w:rsidP="00B451E6">
            <w:r w:rsidRPr="004075A9">
              <w:t xml:space="preserve">En tant </w:t>
            </w:r>
            <w:r>
              <w:t>qu’utilisateur, je veux diriger mon vaisseau avec la souris</w:t>
            </w:r>
          </w:p>
        </w:tc>
      </w:tr>
      <w:tr w:rsidR="00B451E6" w14:paraId="038B30FB" w14:textId="77777777" w:rsidTr="00B451E6">
        <w:tc>
          <w:tcPr>
            <w:tcW w:w="2263" w:type="dxa"/>
          </w:tcPr>
          <w:p w14:paraId="44CA4F2C" w14:textId="77777777" w:rsidR="00B451E6" w:rsidRDefault="00B451E6" w:rsidP="00B451E6">
            <w:r>
              <w:t>Description</w:t>
            </w:r>
          </w:p>
        </w:tc>
        <w:tc>
          <w:tcPr>
            <w:tcW w:w="6367" w:type="dxa"/>
          </w:tcPr>
          <w:p w14:paraId="2CA65157" w14:textId="443B81C2" w:rsidR="00B451E6" w:rsidRDefault="00B451E6" w:rsidP="00B451E6">
            <w:pPr>
              <w:pStyle w:val="Paragraphedeliste"/>
              <w:numPr>
                <w:ilvl w:val="0"/>
                <w:numId w:val="21"/>
              </w:numPr>
            </w:pPr>
          </w:p>
        </w:tc>
      </w:tr>
      <w:tr w:rsidR="00B451E6" w14:paraId="7B8148A9" w14:textId="77777777" w:rsidTr="00B451E6">
        <w:tc>
          <w:tcPr>
            <w:tcW w:w="2263" w:type="dxa"/>
          </w:tcPr>
          <w:p w14:paraId="0DE2AD68" w14:textId="77777777" w:rsidR="00B451E6" w:rsidRDefault="00B451E6" w:rsidP="00B451E6">
            <w:r>
              <w:t>Tests d’acceptation</w:t>
            </w:r>
          </w:p>
        </w:tc>
        <w:tc>
          <w:tcPr>
            <w:tcW w:w="6367" w:type="dxa"/>
          </w:tcPr>
          <w:p w14:paraId="4C23264D" w14:textId="39EDCABD" w:rsidR="00B451E6" w:rsidRDefault="00B451E6" w:rsidP="00B451E6"/>
        </w:tc>
      </w:tr>
      <w:tr w:rsidR="00B451E6" w14:paraId="6AFC2260" w14:textId="77777777" w:rsidTr="00B451E6">
        <w:tc>
          <w:tcPr>
            <w:tcW w:w="2263" w:type="dxa"/>
          </w:tcPr>
          <w:p w14:paraId="29CD82CB" w14:textId="77777777" w:rsidR="00B451E6" w:rsidRDefault="00B451E6" w:rsidP="00B451E6">
            <w:r>
              <w:t>Complexité</w:t>
            </w:r>
          </w:p>
        </w:tc>
        <w:tc>
          <w:tcPr>
            <w:tcW w:w="6367" w:type="dxa"/>
          </w:tcPr>
          <w:p w14:paraId="4C1F61EA" w14:textId="56D14665" w:rsidR="00B451E6" w:rsidRDefault="00B451E6" w:rsidP="00B451E6">
            <w:r>
              <w:t>1</w:t>
            </w:r>
          </w:p>
        </w:tc>
      </w:tr>
      <w:tr w:rsidR="00B451E6" w14:paraId="7F568BE7" w14:textId="77777777" w:rsidTr="00B451E6">
        <w:tc>
          <w:tcPr>
            <w:tcW w:w="2263" w:type="dxa"/>
          </w:tcPr>
          <w:p w14:paraId="65BFAAF1" w14:textId="77777777" w:rsidR="00B451E6" w:rsidRDefault="00B451E6" w:rsidP="00B451E6">
            <w:r>
              <w:t>Effort</w:t>
            </w:r>
          </w:p>
        </w:tc>
        <w:tc>
          <w:tcPr>
            <w:tcW w:w="6367" w:type="dxa"/>
          </w:tcPr>
          <w:p w14:paraId="050DD950" w14:textId="00053CD8" w:rsidR="00B451E6" w:rsidRDefault="00B451E6" w:rsidP="00B451E6">
            <w:r>
              <w:t>2</w:t>
            </w:r>
          </w:p>
        </w:tc>
      </w:tr>
      <w:tr w:rsidR="00B451E6" w14:paraId="0C492868" w14:textId="77777777" w:rsidTr="00B451E6">
        <w:tc>
          <w:tcPr>
            <w:tcW w:w="2263" w:type="dxa"/>
          </w:tcPr>
          <w:p w14:paraId="364225D0" w14:textId="77777777" w:rsidR="00B451E6" w:rsidRDefault="00B451E6" w:rsidP="00B451E6">
            <w:r>
              <w:t>Commentaires</w:t>
            </w:r>
          </w:p>
        </w:tc>
        <w:tc>
          <w:tcPr>
            <w:tcW w:w="6367" w:type="dxa"/>
          </w:tcPr>
          <w:p w14:paraId="22B17102" w14:textId="77777777" w:rsidR="00B451E6" w:rsidRDefault="00B451E6" w:rsidP="00B451E6"/>
        </w:tc>
      </w:tr>
      <w:tr w:rsidR="00B451E6" w:rsidRPr="00175CBE" w14:paraId="1636029C" w14:textId="77777777" w:rsidTr="00B451E6">
        <w:tc>
          <w:tcPr>
            <w:tcW w:w="8630" w:type="dxa"/>
            <w:gridSpan w:val="2"/>
            <w:shd w:val="clear" w:color="auto" w:fill="E7E6E6" w:themeFill="background2"/>
          </w:tcPr>
          <w:p w14:paraId="264DEAD0" w14:textId="2CB665C2" w:rsidR="00B451E6" w:rsidRPr="00175CBE" w:rsidRDefault="00B451E6" w:rsidP="00B451E6">
            <w:pPr>
              <w:jc w:val="center"/>
              <w:rPr>
                <w:b/>
              </w:rPr>
            </w:pPr>
            <w:r w:rsidRPr="00175CBE">
              <w:rPr>
                <w:b/>
              </w:rPr>
              <w:t>Scénario #</w:t>
            </w:r>
            <w:r>
              <w:rPr>
                <w:b/>
              </w:rPr>
              <w:t>13</w:t>
            </w:r>
          </w:p>
        </w:tc>
      </w:tr>
      <w:tr w:rsidR="00B451E6" w14:paraId="15D4CBA3" w14:textId="77777777" w:rsidTr="00B451E6">
        <w:tc>
          <w:tcPr>
            <w:tcW w:w="2263" w:type="dxa"/>
          </w:tcPr>
          <w:p w14:paraId="310ED45E" w14:textId="77777777" w:rsidR="00B451E6" w:rsidRDefault="00B451E6" w:rsidP="00B451E6">
            <w:r w:rsidRPr="00175CBE">
              <w:t>Acteur</w:t>
            </w:r>
            <w:r>
              <w:t>s</w:t>
            </w:r>
          </w:p>
        </w:tc>
        <w:tc>
          <w:tcPr>
            <w:tcW w:w="6367" w:type="dxa"/>
          </w:tcPr>
          <w:p w14:paraId="20F5EEBF" w14:textId="77777777" w:rsidR="00B451E6" w:rsidRDefault="00B451E6" w:rsidP="00B451E6">
            <w:r>
              <w:t>Utilisateur</w:t>
            </w:r>
          </w:p>
        </w:tc>
      </w:tr>
      <w:tr w:rsidR="00B451E6" w14:paraId="6470676B" w14:textId="77777777" w:rsidTr="00B451E6">
        <w:tc>
          <w:tcPr>
            <w:tcW w:w="2263" w:type="dxa"/>
          </w:tcPr>
          <w:p w14:paraId="1F94F32D" w14:textId="77777777" w:rsidR="00B451E6" w:rsidRDefault="00B451E6" w:rsidP="00B451E6">
            <w:r>
              <w:t>Scénario</w:t>
            </w:r>
          </w:p>
        </w:tc>
        <w:tc>
          <w:tcPr>
            <w:tcW w:w="6367" w:type="dxa"/>
          </w:tcPr>
          <w:p w14:paraId="3041B959" w14:textId="7234D124" w:rsidR="00B451E6" w:rsidRDefault="00B451E6" w:rsidP="00B451E6">
            <w:r w:rsidRPr="004075A9">
              <w:t xml:space="preserve">En tant </w:t>
            </w:r>
            <w:r>
              <w:t>qu’utilisateur, je veux pouvoir recommencer le jeu à n’importe quel moment.</w:t>
            </w:r>
          </w:p>
        </w:tc>
      </w:tr>
      <w:tr w:rsidR="00B451E6" w14:paraId="719EFB8A" w14:textId="77777777" w:rsidTr="00B451E6">
        <w:tc>
          <w:tcPr>
            <w:tcW w:w="2263" w:type="dxa"/>
          </w:tcPr>
          <w:p w14:paraId="473C56C7" w14:textId="77777777" w:rsidR="00B451E6" w:rsidRDefault="00B451E6" w:rsidP="00B451E6">
            <w:r>
              <w:t>Description</w:t>
            </w:r>
          </w:p>
        </w:tc>
        <w:tc>
          <w:tcPr>
            <w:tcW w:w="6367" w:type="dxa"/>
          </w:tcPr>
          <w:p w14:paraId="70D9E123" w14:textId="77777777" w:rsidR="00B451E6" w:rsidRDefault="00B451E6" w:rsidP="00B451E6">
            <w:pPr>
              <w:pStyle w:val="Paragraphedeliste"/>
              <w:numPr>
                <w:ilvl w:val="0"/>
                <w:numId w:val="22"/>
              </w:numPr>
            </w:pPr>
          </w:p>
        </w:tc>
      </w:tr>
      <w:tr w:rsidR="00B451E6" w14:paraId="35DAE1E7" w14:textId="77777777" w:rsidTr="00B451E6">
        <w:tc>
          <w:tcPr>
            <w:tcW w:w="2263" w:type="dxa"/>
          </w:tcPr>
          <w:p w14:paraId="7B24D8D6" w14:textId="77777777" w:rsidR="00B451E6" w:rsidRDefault="00B451E6" w:rsidP="00B451E6">
            <w:r>
              <w:t>Tests d’acceptation</w:t>
            </w:r>
          </w:p>
        </w:tc>
        <w:tc>
          <w:tcPr>
            <w:tcW w:w="6367" w:type="dxa"/>
          </w:tcPr>
          <w:p w14:paraId="4F9F85BF" w14:textId="77777777" w:rsidR="00B451E6" w:rsidRDefault="00B451E6" w:rsidP="00B451E6"/>
        </w:tc>
      </w:tr>
      <w:tr w:rsidR="00B451E6" w14:paraId="49717ECF" w14:textId="77777777" w:rsidTr="00B451E6">
        <w:tc>
          <w:tcPr>
            <w:tcW w:w="2263" w:type="dxa"/>
          </w:tcPr>
          <w:p w14:paraId="29193BE0" w14:textId="77777777" w:rsidR="00B451E6" w:rsidRDefault="00B451E6" w:rsidP="00B451E6">
            <w:r>
              <w:t>Complexité</w:t>
            </w:r>
          </w:p>
        </w:tc>
        <w:tc>
          <w:tcPr>
            <w:tcW w:w="6367" w:type="dxa"/>
          </w:tcPr>
          <w:p w14:paraId="481ADBDD" w14:textId="77777777" w:rsidR="00B451E6" w:rsidRDefault="00B451E6" w:rsidP="00B451E6">
            <w:r>
              <w:t>1</w:t>
            </w:r>
          </w:p>
        </w:tc>
      </w:tr>
      <w:tr w:rsidR="00B451E6" w14:paraId="683F18B7" w14:textId="77777777" w:rsidTr="00B451E6">
        <w:tc>
          <w:tcPr>
            <w:tcW w:w="2263" w:type="dxa"/>
          </w:tcPr>
          <w:p w14:paraId="221A96A7" w14:textId="77777777" w:rsidR="00B451E6" w:rsidRDefault="00B451E6" w:rsidP="00B451E6">
            <w:r>
              <w:t>Effort</w:t>
            </w:r>
          </w:p>
        </w:tc>
        <w:tc>
          <w:tcPr>
            <w:tcW w:w="6367" w:type="dxa"/>
          </w:tcPr>
          <w:p w14:paraId="71125B22" w14:textId="77777777" w:rsidR="00B451E6" w:rsidRDefault="00B451E6" w:rsidP="00B451E6">
            <w:r>
              <w:t>2</w:t>
            </w:r>
          </w:p>
        </w:tc>
      </w:tr>
      <w:tr w:rsidR="00B451E6" w14:paraId="599A531E" w14:textId="77777777" w:rsidTr="00B451E6">
        <w:tc>
          <w:tcPr>
            <w:tcW w:w="2263" w:type="dxa"/>
          </w:tcPr>
          <w:p w14:paraId="57A41DF0" w14:textId="77777777" w:rsidR="00B451E6" w:rsidRDefault="00B451E6" w:rsidP="00B451E6">
            <w:r>
              <w:t>Commentaires</w:t>
            </w:r>
          </w:p>
        </w:tc>
        <w:tc>
          <w:tcPr>
            <w:tcW w:w="6367" w:type="dxa"/>
          </w:tcPr>
          <w:p w14:paraId="4E1D6AE3" w14:textId="77777777" w:rsidR="00B451E6" w:rsidRDefault="00B451E6" w:rsidP="00B451E6"/>
        </w:tc>
      </w:tr>
      <w:tr w:rsidR="00B451E6" w:rsidRPr="00175CBE" w14:paraId="40F74F07" w14:textId="77777777" w:rsidTr="00B451E6">
        <w:tc>
          <w:tcPr>
            <w:tcW w:w="8630" w:type="dxa"/>
            <w:gridSpan w:val="2"/>
            <w:shd w:val="clear" w:color="auto" w:fill="E7E6E6" w:themeFill="background2"/>
          </w:tcPr>
          <w:p w14:paraId="6F483A73" w14:textId="4A162C1F" w:rsidR="00B451E6" w:rsidRPr="00175CBE" w:rsidRDefault="00B451E6" w:rsidP="00B451E6">
            <w:pPr>
              <w:jc w:val="center"/>
              <w:rPr>
                <w:b/>
              </w:rPr>
            </w:pPr>
            <w:r w:rsidRPr="00175CBE">
              <w:rPr>
                <w:b/>
              </w:rPr>
              <w:t>Scénario #</w:t>
            </w:r>
            <w:r>
              <w:rPr>
                <w:b/>
              </w:rPr>
              <w:t>14</w:t>
            </w:r>
          </w:p>
        </w:tc>
      </w:tr>
      <w:tr w:rsidR="00B451E6" w14:paraId="7641A63B" w14:textId="77777777" w:rsidTr="00B451E6">
        <w:tc>
          <w:tcPr>
            <w:tcW w:w="2263" w:type="dxa"/>
          </w:tcPr>
          <w:p w14:paraId="6A9FA61E" w14:textId="77777777" w:rsidR="00B451E6" w:rsidRDefault="00B451E6" w:rsidP="00B451E6">
            <w:r w:rsidRPr="00175CBE">
              <w:t>Acteur</w:t>
            </w:r>
            <w:r>
              <w:t>s</w:t>
            </w:r>
          </w:p>
        </w:tc>
        <w:tc>
          <w:tcPr>
            <w:tcW w:w="6367" w:type="dxa"/>
          </w:tcPr>
          <w:p w14:paraId="09B4C04B" w14:textId="77777777" w:rsidR="00B451E6" w:rsidRDefault="00B451E6" w:rsidP="00B451E6">
            <w:r>
              <w:t>Utilisateur</w:t>
            </w:r>
          </w:p>
        </w:tc>
      </w:tr>
      <w:tr w:rsidR="00B451E6" w14:paraId="7E4B1A90" w14:textId="77777777" w:rsidTr="00B451E6">
        <w:tc>
          <w:tcPr>
            <w:tcW w:w="2263" w:type="dxa"/>
          </w:tcPr>
          <w:p w14:paraId="4F930CFC" w14:textId="77777777" w:rsidR="00B451E6" w:rsidRDefault="00B451E6" w:rsidP="00B451E6">
            <w:r>
              <w:t>Scénario</w:t>
            </w:r>
          </w:p>
        </w:tc>
        <w:tc>
          <w:tcPr>
            <w:tcW w:w="6367" w:type="dxa"/>
          </w:tcPr>
          <w:p w14:paraId="5765FA95" w14:textId="4C9E94CB" w:rsidR="00B451E6" w:rsidRDefault="00B451E6" w:rsidP="00B451E6">
            <w:r w:rsidRPr="004075A9">
              <w:t xml:space="preserve">En tant </w:t>
            </w:r>
            <w:r>
              <w:t>qu’utilisateur, je veux pouvoir sauvegarder mon progrès au jeu.</w:t>
            </w:r>
          </w:p>
        </w:tc>
      </w:tr>
      <w:tr w:rsidR="00B451E6" w14:paraId="11DC134D" w14:textId="77777777" w:rsidTr="00B451E6">
        <w:tc>
          <w:tcPr>
            <w:tcW w:w="2263" w:type="dxa"/>
          </w:tcPr>
          <w:p w14:paraId="224710DB" w14:textId="77777777" w:rsidR="00B451E6" w:rsidRDefault="00B451E6" w:rsidP="00B451E6">
            <w:r>
              <w:t>Description</w:t>
            </w:r>
          </w:p>
        </w:tc>
        <w:tc>
          <w:tcPr>
            <w:tcW w:w="6367" w:type="dxa"/>
          </w:tcPr>
          <w:p w14:paraId="1B5E75DB" w14:textId="77777777" w:rsidR="00B451E6" w:rsidRDefault="00B451E6" w:rsidP="00B451E6">
            <w:pPr>
              <w:pStyle w:val="Paragraphedeliste"/>
              <w:numPr>
                <w:ilvl w:val="0"/>
                <w:numId w:val="23"/>
              </w:numPr>
            </w:pPr>
          </w:p>
        </w:tc>
      </w:tr>
      <w:tr w:rsidR="00B451E6" w14:paraId="415ED5AA" w14:textId="77777777" w:rsidTr="00B451E6">
        <w:tc>
          <w:tcPr>
            <w:tcW w:w="2263" w:type="dxa"/>
          </w:tcPr>
          <w:p w14:paraId="42DD220D" w14:textId="77777777" w:rsidR="00B451E6" w:rsidRDefault="00B451E6" w:rsidP="00B451E6">
            <w:r>
              <w:t>Tests d’acceptation</w:t>
            </w:r>
          </w:p>
        </w:tc>
        <w:tc>
          <w:tcPr>
            <w:tcW w:w="6367" w:type="dxa"/>
          </w:tcPr>
          <w:p w14:paraId="38702597" w14:textId="77777777" w:rsidR="00B451E6" w:rsidRDefault="00B451E6" w:rsidP="00B451E6"/>
        </w:tc>
      </w:tr>
      <w:tr w:rsidR="00B451E6" w14:paraId="173CCA8B" w14:textId="77777777" w:rsidTr="00B451E6">
        <w:tc>
          <w:tcPr>
            <w:tcW w:w="2263" w:type="dxa"/>
          </w:tcPr>
          <w:p w14:paraId="6E37C35B" w14:textId="77777777" w:rsidR="00B451E6" w:rsidRDefault="00B451E6" w:rsidP="00B451E6">
            <w:r>
              <w:t>Complexité</w:t>
            </w:r>
          </w:p>
        </w:tc>
        <w:tc>
          <w:tcPr>
            <w:tcW w:w="6367" w:type="dxa"/>
          </w:tcPr>
          <w:p w14:paraId="6C4E69C6" w14:textId="77777777" w:rsidR="00B451E6" w:rsidRDefault="00B451E6" w:rsidP="00B451E6">
            <w:r>
              <w:t>1</w:t>
            </w:r>
          </w:p>
        </w:tc>
      </w:tr>
      <w:tr w:rsidR="00B451E6" w14:paraId="10D0B951" w14:textId="77777777" w:rsidTr="00B451E6">
        <w:tc>
          <w:tcPr>
            <w:tcW w:w="2263" w:type="dxa"/>
          </w:tcPr>
          <w:p w14:paraId="1232E27B" w14:textId="77777777" w:rsidR="00B451E6" w:rsidRDefault="00B451E6" w:rsidP="00B451E6">
            <w:r>
              <w:t>Effort</w:t>
            </w:r>
          </w:p>
        </w:tc>
        <w:tc>
          <w:tcPr>
            <w:tcW w:w="6367" w:type="dxa"/>
          </w:tcPr>
          <w:p w14:paraId="45275410" w14:textId="77777777" w:rsidR="00B451E6" w:rsidRDefault="00B451E6" w:rsidP="00B451E6">
            <w:r>
              <w:t>2</w:t>
            </w:r>
          </w:p>
        </w:tc>
      </w:tr>
      <w:tr w:rsidR="00B451E6" w14:paraId="129D49E2" w14:textId="77777777" w:rsidTr="00B451E6">
        <w:tc>
          <w:tcPr>
            <w:tcW w:w="2263" w:type="dxa"/>
          </w:tcPr>
          <w:p w14:paraId="32620130" w14:textId="77777777" w:rsidR="00B451E6" w:rsidRDefault="00B451E6" w:rsidP="00B451E6">
            <w:r>
              <w:t>Commentaires</w:t>
            </w:r>
          </w:p>
        </w:tc>
        <w:tc>
          <w:tcPr>
            <w:tcW w:w="6367" w:type="dxa"/>
          </w:tcPr>
          <w:p w14:paraId="74D46115" w14:textId="77777777" w:rsidR="00B451E6" w:rsidRDefault="00B451E6" w:rsidP="00B451E6"/>
        </w:tc>
      </w:tr>
      <w:tr w:rsidR="00B451E6" w:rsidRPr="00175CBE" w14:paraId="0F5DDFF8" w14:textId="77777777" w:rsidTr="00B451E6">
        <w:tc>
          <w:tcPr>
            <w:tcW w:w="8630" w:type="dxa"/>
            <w:gridSpan w:val="2"/>
            <w:shd w:val="clear" w:color="auto" w:fill="E7E6E6" w:themeFill="background2"/>
          </w:tcPr>
          <w:p w14:paraId="7ABF138C" w14:textId="7744A017" w:rsidR="00B451E6" w:rsidRPr="00175CBE" w:rsidRDefault="00B451E6" w:rsidP="00B451E6">
            <w:pPr>
              <w:jc w:val="center"/>
              <w:rPr>
                <w:b/>
              </w:rPr>
            </w:pPr>
            <w:r w:rsidRPr="00175CBE">
              <w:rPr>
                <w:b/>
              </w:rPr>
              <w:t>Scénario #</w:t>
            </w:r>
            <w:r>
              <w:rPr>
                <w:b/>
              </w:rPr>
              <w:t>15</w:t>
            </w:r>
          </w:p>
        </w:tc>
      </w:tr>
      <w:tr w:rsidR="00B451E6" w14:paraId="20BCCA21" w14:textId="77777777" w:rsidTr="00B451E6">
        <w:tc>
          <w:tcPr>
            <w:tcW w:w="2263" w:type="dxa"/>
          </w:tcPr>
          <w:p w14:paraId="1F65D52F" w14:textId="77777777" w:rsidR="00B451E6" w:rsidRDefault="00B451E6" w:rsidP="00B451E6">
            <w:r w:rsidRPr="00175CBE">
              <w:t>Acteur</w:t>
            </w:r>
            <w:r>
              <w:t>s</w:t>
            </w:r>
          </w:p>
        </w:tc>
        <w:tc>
          <w:tcPr>
            <w:tcW w:w="6367" w:type="dxa"/>
          </w:tcPr>
          <w:p w14:paraId="20B0265F" w14:textId="77777777" w:rsidR="00B451E6" w:rsidRDefault="00B451E6" w:rsidP="00B451E6">
            <w:r>
              <w:t>Utilisateur</w:t>
            </w:r>
          </w:p>
        </w:tc>
      </w:tr>
      <w:tr w:rsidR="00B451E6" w14:paraId="781C5A63" w14:textId="77777777" w:rsidTr="00B451E6">
        <w:tc>
          <w:tcPr>
            <w:tcW w:w="2263" w:type="dxa"/>
          </w:tcPr>
          <w:p w14:paraId="05A30FA3" w14:textId="77777777" w:rsidR="00B451E6" w:rsidRDefault="00B451E6" w:rsidP="00B451E6">
            <w:r>
              <w:t>Scénario</w:t>
            </w:r>
          </w:p>
        </w:tc>
        <w:tc>
          <w:tcPr>
            <w:tcW w:w="6367" w:type="dxa"/>
          </w:tcPr>
          <w:p w14:paraId="5B9B83CE" w14:textId="0ED89768" w:rsidR="00B451E6" w:rsidRDefault="00B451E6" w:rsidP="00B451E6">
            <w:r w:rsidRPr="004075A9">
              <w:t xml:space="preserve">En tant </w:t>
            </w:r>
            <w:r>
              <w:t>qu’utilisateur, je veux que les graphiques de fonds soient esthétiquement beaux.</w:t>
            </w:r>
          </w:p>
        </w:tc>
      </w:tr>
      <w:tr w:rsidR="00B451E6" w14:paraId="6C349EEB" w14:textId="77777777" w:rsidTr="00B451E6">
        <w:tc>
          <w:tcPr>
            <w:tcW w:w="2263" w:type="dxa"/>
          </w:tcPr>
          <w:p w14:paraId="72C47F06" w14:textId="77777777" w:rsidR="00B451E6" w:rsidRDefault="00B451E6" w:rsidP="00B451E6">
            <w:r>
              <w:t>Description</w:t>
            </w:r>
          </w:p>
        </w:tc>
        <w:tc>
          <w:tcPr>
            <w:tcW w:w="6367" w:type="dxa"/>
          </w:tcPr>
          <w:p w14:paraId="7749FB24" w14:textId="77777777" w:rsidR="00B451E6" w:rsidRDefault="00B451E6" w:rsidP="00B451E6">
            <w:pPr>
              <w:pStyle w:val="Paragraphedeliste"/>
              <w:numPr>
                <w:ilvl w:val="0"/>
                <w:numId w:val="24"/>
              </w:numPr>
            </w:pPr>
          </w:p>
        </w:tc>
      </w:tr>
      <w:tr w:rsidR="00B451E6" w14:paraId="6102278F" w14:textId="77777777" w:rsidTr="00B451E6">
        <w:tc>
          <w:tcPr>
            <w:tcW w:w="2263" w:type="dxa"/>
          </w:tcPr>
          <w:p w14:paraId="39C18D8A" w14:textId="77777777" w:rsidR="00B451E6" w:rsidRDefault="00B451E6" w:rsidP="00B451E6">
            <w:r>
              <w:t>Tests d’acceptation</w:t>
            </w:r>
          </w:p>
        </w:tc>
        <w:tc>
          <w:tcPr>
            <w:tcW w:w="6367" w:type="dxa"/>
          </w:tcPr>
          <w:p w14:paraId="515FBDD3" w14:textId="77777777" w:rsidR="00B451E6" w:rsidRDefault="00B451E6" w:rsidP="00B451E6"/>
        </w:tc>
      </w:tr>
      <w:tr w:rsidR="00B451E6" w14:paraId="7361B37B" w14:textId="77777777" w:rsidTr="00B451E6">
        <w:tc>
          <w:tcPr>
            <w:tcW w:w="2263" w:type="dxa"/>
          </w:tcPr>
          <w:p w14:paraId="2AB485F9" w14:textId="77777777" w:rsidR="00B451E6" w:rsidRDefault="00B451E6" w:rsidP="00B451E6">
            <w:r>
              <w:t>Complexité</w:t>
            </w:r>
          </w:p>
        </w:tc>
        <w:tc>
          <w:tcPr>
            <w:tcW w:w="6367" w:type="dxa"/>
          </w:tcPr>
          <w:p w14:paraId="6A845FF2" w14:textId="77777777" w:rsidR="00B451E6" w:rsidRDefault="00B451E6" w:rsidP="00B451E6">
            <w:r>
              <w:t>1</w:t>
            </w:r>
          </w:p>
        </w:tc>
      </w:tr>
      <w:tr w:rsidR="00B451E6" w14:paraId="20457A10" w14:textId="77777777" w:rsidTr="00B451E6">
        <w:tc>
          <w:tcPr>
            <w:tcW w:w="2263" w:type="dxa"/>
          </w:tcPr>
          <w:p w14:paraId="062F7D75" w14:textId="77777777" w:rsidR="00B451E6" w:rsidRDefault="00B451E6" w:rsidP="00B451E6">
            <w:r>
              <w:t>Effort</w:t>
            </w:r>
          </w:p>
        </w:tc>
        <w:tc>
          <w:tcPr>
            <w:tcW w:w="6367" w:type="dxa"/>
          </w:tcPr>
          <w:p w14:paraId="66ECAA13" w14:textId="77777777" w:rsidR="00B451E6" w:rsidRDefault="00B451E6" w:rsidP="00B451E6">
            <w:r>
              <w:t>2</w:t>
            </w:r>
          </w:p>
        </w:tc>
      </w:tr>
      <w:tr w:rsidR="00B451E6" w14:paraId="458131B5" w14:textId="77777777" w:rsidTr="00B451E6">
        <w:tc>
          <w:tcPr>
            <w:tcW w:w="2263" w:type="dxa"/>
          </w:tcPr>
          <w:p w14:paraId="24688584" w14:textId="77777777" w:rsidR="00B451E6" w:rsidRDefault="00B451E6" w:rsidP="00B451E6">
            <w:r>
              <w:t>Commentaires</w:t>
            </w:r>
          </w:p>
        </w:tc>
        <w:tc>
          <w:tcPr>
            <w:tcW w:w="6367" w:type="dxa"/>
          </w:tcPr>
          <w:p w14:paraId="58D6DA4A" w14:textId="77777777" w:rsidR="00B451E6" w:rsidRDefault="00B451E6" w:rsidP="00B451E6"/>
        </w:tc>
      </w:tr>
      <w:tr w:rsidR="00B451E6" w:rsidRPr="00175CBE" w14:paraId="62F004CA" w14:textId="77777777" w:rsidTr="00B451E6">
        <w:tc>
          <w:tcPr>
            <w:tcW w:w="8630" w:type="dxa"/>
            <w:gridSpan w:val="2"/>
            <w:shd w:val="clear" w:color="auto" w:fill="E7E6E6" w:themeFill="background2"/>
          </w:tcPr>
          <w:p w14:paraId="2635399D" w14:textId="7478BD7A" w:rsidR="00B451E6" w:rsidRPr="00175CBE" w:rsidRDefault="00B451E6" w:rsidP="00B451E6">
            <w:pPr>
              <w:jc w:val="center"/>
              <w:rPr>
                <w:b/>
              </w:rPr>
            </w:pPr>
            <w:r w:rsidRPr="00175CBE">
              <w:rPr>
                <w:b/>
              </w:rPr>
              <w:t>Scénario #</w:t>
            </w:r>
            <w:r>
              <w:rPr>
                <w:b/>
              </w:rPr>
              <w:t>16</w:t>
            </w:r>
          </w:p>
        </w:tc>
      </w:tr>
      <w:tr w:rsidR="00B451E6" w14:paraId="6D9D3ABE" w14:textId="77777777" w:rsidTr="00B451E6">
        <w:tc>
          <w:tcPr>
            <w:tcW w:w="2263" w:type="dxa"/>
          </w:tcPr>
          <w:p w14:paraId="2CF4A189" w14:textId="77777777" w:rsidR="00B451E6" w:rsidRDefault="00B451E6" w:rsidP="00B451E6">
            <w:r w:rsidRPr="00175CBE">
              <w:t>Acteur</w:t>
            </w:r>
            <w:r>
              <w:t>s</w:t>
            </w:r>
          </w:p>
        </w:tc>
        <w:tc>
          <w:tcPr>
            <w:tcW w:w="6367" w:type="dxa"/>
          </w:tcPr>
          <w:p w14:paraId="3FE5CAAE" w14:textId="77777777" w:rsidR="00B451E6" w:rsidRDefault="00B451E6" w:rsidP="00B451E6">
            <w:r>
              <w:t>Utilisateur</w:t>
            </w:r>
          </w:p>
        </w:tc>
      </w:tr>
      <w:tr w:rsidR="00B451E6" w14:paraId="25F2E7C7" w14:textId="77777777" w:rsidTr="00B451E6">
        <w:tc>
          <w:tcPr>
            <w:tcW w:w="2263" w:type="dxa"/>
          </w:tcPr>
          <w:p w14:paraId="43E37A71" w14:textId="77777777" w:rsidR="00B451E6" w:rsidRDefault="00B451E6" w:rsidP="00B451E6">
            <w:r>
              <w:t>Scénario</w:t>
            </w:r>
          </w:p>
        </w:tc>
        <w:tc>
          <w:tcPr>
            <w:tcW w:w="6367" w:type="dxa"/>
          </w:tcPr>
          <w:p w14:paraId="08DD1ECA" w14:textId="32867ECF" w:rsidR="00B451E6" w:rsidRDefault="00B451E6" w:rsidP="00B451E6">
            <w:r w:rsidRPr="004075A9">
              <w:t xml:space="preserve">En tant </w:t>
            </w:r>
            <w:r>
              <w:t xml:space="preserve">qu’utilisateur, je veux que les graphiques des vaisseaux soient esthétiquement </w:t>
            </w:r>
            <w:proofErr w:type="spellStart"/>
            <w:r>
              <w:t>beeaux</w:t>
            </w:r>
            <w:proofErr w:type="spellEnd"/>
            <w:r>
              <w:t>.</w:t>
            </w:r>
          </w:p>
        </w:tc>
      </w:tr>
      <w:tr w:rsidR="00B451E6" w14:paraId="59D4BE06" w14:textId="77777777" w:rsidTr="00B451E6">
        <w:tc>
          <w:tcPr>
            <w:tcW w:w="2263" w:type="dxa"/>
          </w:tcPr>
          <w:p w14:paraId="72B28033" w14:textId="77777777" w:rsidR="00B451E6" w:rsidRDefault="00B451E6" w:rsidP="00B451E6">
            <w:r>
              <w:t>Description</w:t>
            </w:r>
          </w:p>
        </w:tc>
        <w:tc>
          <w:tcPr>
            <w:tcW w:w="6367" w:type="dxa"/>
          </w:tcPr>
          <w:p w14:paraId="44ED2C99" w14:textId="77777777" w:rsidR="00B451E6" w:rsidRDefault="00B451E6" w:rsidP="00B451E6">
            <w:pPr>
              <w:pStyle w:val="Paragraphedeliste"/>
              <w:numPr>
                <w:ilvl w:val="0"/>
                <w:numId w:val="25"/>
              </w:numPr>
            </w:pPr>
          </w:p>
        </w:tc>
      </w:tr>
      <w:tr w:rsidR="00B451E6" w14:paraId="048EDE1D" w14:textId="77777777" w:rsidTr="00B451E6">
        <w:tc>
          <w:tcPr>
            <w:tcW w:w="2263" w:type="dxa"/>
          </w:tcPr>
          <w:p w14:paraId="518AE138" w14:textId="77777777" w:rsidR="00B451E6" w:rsidRDefault="00B451E6" w:rsidP="00B451E6">
            <w:r>
              <w:t>Tests d’acceptation</w:t>
            </w:r>
          </w:p>
        </w:tc>
        <w:tc>
          <w:tcPr>
            <w:tcW w:w="6367" w:type="dxa"/>
          </w:tcPr>
          <w:p w14:paraId="57EEF08B" w14:textId="77777777" w:rsidR="00B451E6" w:rsidRDefault="00B451E6" w:rsidP="00B451E6"/>
        </w:tc>
      </w:tr>
      <w:tr w:rsidR="00B451E6" w14:paraId="49A7D2D2" w14:textId="77777777" w:rsidTr="00B451E6">
        <w:tc>
          <w:tcPr>
            <w:tcW w:w="2263" w:type="dxa"/>
          </w:tcPr>
          <w:p w14:paraId="77EBBB4D" w14:textId="77777777" w:rsidR="00B451E6" w:rsidRDefault="00B451E6" w:rsidP="00B451E6">
            <w:r>
              <w:lastRenderedPageBreak/>
              <w:t>Complexité</w:t>
            </w:r>
          </w:p>
        </w:tc>
        <w:tc>
          <w:tcPr>
            <w:tcW w:w="6367" w:type="dxa"/>
          </w:tcPr>
          <w:p w14:paraId="297D5EBA" w14:textId="77777777" w:rsidR="00B451E6" w:rsidRDefault="00B451E6" w:rsidP="00B451E6">
            <w:r>
              <w:t>1</w:t>
            </w:r>
          </w:p>
        </w:tc>
      </w:tr>
      <w:tr w:rsidR="00B451E6" w14:paraId="5274FE96" w14:textId="77777777" w:rsidTr="00B451E6">
        <w:tc>
          <w:tcPr>
            <w:tcW w:w="2263" w:type="dxa"/>
          </w:tcPr>
          <w:p w14:paraId="464FA68B" w14:textId="77777777" w:rsidR="00B451E6" w:rsidRDefault="00B451E6" w:rsidP="00B451E6">
            <w:r>
              <w:t>Effort</w:t>
            </w:r>
          </w:p>
        </w:tc>
        <w:tc>
          <w:tcPr>
            <w:tcW w:w="6367" w:type="dxa"/>
          </w:tcPr>
          <w:p w14:paraId="78B4FDAE" w14:textId="77777777" w:rsidR="00B451E6" w:rsidRDefault="00B451E6" w:rsidP="00B451E6">
            <w:r>
              <w:t>2</w:t>
            </w:r>
          </w:p>
        </w:tc>
      </w:tr>
      <w:tr w:rsidR="00B451E6" w14:paraId="3AAC0FB4" w14:textId="77777777" w:rsidTr="00B451E6">
        <w:tc>
          <w:tcPr>
            <w:tcW w:w="2263" w:type="dxa"/>
          </w:tcPr>
          <w:p w14:paraId="6D579C6D" w14:textId="77777777" w:rsidR="00B451E6" w:rsidRDefault="00B451E6" w:rsidP="00B451E6">
            <w:r>
              <w:t>Commentaires</w:t>
            </w:r>
          </w:p>
        </w:tc>
        <w:tc>
          <w:tcPr>
            <w:tcW w:w="6367" w:type="dxa"/>
          </w:tcPr>
          <w:p w14:paraId="5518FCEE" w14:textId="77777777" w:rsidR="00B451E6" w:rsidRDefault="00B451E6" w:rsidP="00B451E6"/>
        </w:tc>
      </w:tr>
      <w:tr w:rsidR="00B451E6" w:rsidRPr="00175CBE" w14:paraId="738C7B43" w14:textId="77777777" w:rsidTr="00B451E6">
        <w:tc>
          <w:tcPr>
            <w:tcW w:w="8630" w:type="dxa"/>
            <w:gridSpan w:val="2"/>
            <w:shd w:val="clear" w:color="auto" w:fill="E7E6E6" w:themeFill="background2"/>
          </w:tcPr>
          <w:p w14:paraId="6CBB9693" w14:textId="2D862F2B" w:rsidR="00B451E6" w:rsidRPr="00175CBE" w:rsidRDefault="00B451E6" w:rsidP="00B451E6">
            <w:pPr>
              <w:jc w:val="center"/>
              <w:rPr>
                <w:b/>
              </w:rPr>
            </w:pPr>
            <w:r w:rsidRPr="00175CBE">
              <w:rPr>
                <w:b/>
              </w:rPr>
              <w:t>Scénario #</w:t>
            </w:r>
            <w:r>
              <w:rPr>
                <w:b/>
              </w:rPr>
              <w:t>17</w:t>
            </w:r>
          </w:p>
        </w:tc>
      </w:tr>
      <w:tr w:rsidR="00B451E6" w14:paraId="6A33FD7B" w14:textId="77777777" w:rsidTr="00B451E6">
        <w:tc>
          <w:tcPr>
            <w:tcW w:w="2263" w:type="dxa"/>
          </w:tcPr>
          <w:p w14:paraId="6F61AEE6" w14:textId="77777777" w:rsidR="00B451E6" w:rsidRDefault="00B451E6" w:rsidP="00B451E6">
            <w:r w:rsidRPr="00175CBE">
              <w:t>Acteur</w:t>
            </w:r>
            <w:r>
              <w:t>s</w:t>
            </w:r>
          </w:p>
        </w:tc>
        <w:tc>
          <w:tcPr>
            <w:tcW w:w="6367" w:type="dxa"/>
          </w:tcPr>
          <w:p w14:paraId="117FAD9C" w14:textId="77777777" w:rsidR="00B451E6" w:rsidRDefault="00B451E6" w:rsidP="00B451E6">
            <w:r>
              <w:t>Utilisateur</w:t>
            </w:r>
          </w:p>
        </w:tc>
      </w:tr>
      <w:tr w:rsidR="00B451E6" w14:paraId="07C4D98D" w14:textId="77777777" w:rsidTr="00B451E6">
        <w:tc>
          <w:tcPr>
            <w:tcW w:w="2263" w:type="dxa"/>
          </w:tcPr>
          <w:p w14:paraId="67904048" w14:textId="77777777" w:rsidR="00B451E6" w:rsidRDefault="00B451E6" w:rsidP="00B451E6">
            <w:r>
              <w:t>Scénario</w:t>
            </w:r>
          </w:p>
        </w:tc>
        <w:tc>
          <w:tcPr>
            <w:tcW w:w="6367" w:type="dxa"/>
          </w:tcPr>
          <w:p w14:paraId="23FEF9E0" w14:textId="1445B047" w:rsidR="00B451E6" w:rsidRDefault="00B451E6" w:rsidP="00B451E6">
            <w:r w:rsidRPr="004075A9">
              <w:t xml:space="preserve">En tant </w:t>
            </w:r>
            <w:r>
              <w:t>qu’utilisateur, je veux que les graphiques des planètes soient esthétiquement beaux.</w:t>
            </w:r>
          </w:p>
        </w:tc>
      </w:tr>
      <w:tr w:rsidR="00B451E6" w14:paraId="07FDB2A2" w14:textId="77777777" w:rsidTr="00B451E6">
        <w:tc>
          <w:tcPr>
            <w:tcW w:w="2263" w:type="dxa"/>
          </w:tcPr>
          <w:p w14:paraId="25DA9B2A" w14:textId="77777777" w:rsidR="00B451E6" w:rsidRDefault="00B451E6" w:rsidP="00B451E6">
            <w:r>
              <w:t>Description</w:t>
            </w:r>
          </w:p>
        </w:tc>
        <w:tc>
          <w:tcPr>
            <w:tcW w:w="6367" w:type="dxa"/>
          </w:tcPr>
          <w:p w14:paraId="4E7F62CA" w14:textId="77777777" w:rsidR="00B451E6" w:rsidRDefault="00B451E6" w:rsidP="00B451E6">
            <w:pPr>
              <w:pStyle w:val="Paragraphedeliste"/>
              <w:numPr>
                <w:ilvl w:val="0"/>
                <w:numId w:val="26"/>
              </w:numPr>
            </w:pPr>
          </w:p>
        </w:tc>
      </w:tr>
      <w:tr w:rsidR="00B451E6" w14:paraId="6A95CFDE" w14:textId="77777777" w:rsidTr="00B451E6">
        <w:tc>
          <w:tcPr>
            <w:tcW w:w="2263" w:type="dxa"/>
          </w:tcPr>
          <w:p w14:paraId="2ABA9CC3" w14:textId="77777777" w:rsidR="00B451E6" w:rsidRDefault="00B451E6" w:rsidP="00B451E6">
            <w:r>
              <w:t>Tests d’acceptation</w:t>
            </w:r>
          </w:p>
        </w:tc>
        <w:tc>
          <w:tcPr>
            <w:tcW w:w="6367" w:type="dxa"/>
          </w:tcPr>
          <w:p w14:paraId="541CA940" w14:textId="77777777" w:rsidR="00B451E6" w:rsidRDefault="00B451E6" w:rsidP="00B451E6"/>
        </w:tc>
      </w:tr>
      <w:tr w:rsidR="00B451E6" w14:paraId="71936138" w14:textId="77777777" w:rsidTr="00B451E6">
        <w:tc>
          <w:tcPr>
            <w:tcW w:w="2263" w:type="dxa"/>
          </w:tcPr>
          <w:p w14:paraId="10546CC4" w14:textId="77777777" w:rsidR="00B451E6" w:rsidRDefault="00B451E6" w:rsidP="00B451E6">
            <w:r>
              <w:t>Complexité</w:t>
            </w:r>
          </w:p>
        </w:tc>
        <w:tc>
          <w:tcPr>
            <w:tcW w:w="6367" w:type="dxa"/>
          </w:tcPr>
          <w:p w14:paraId="11DD4B03" w14:textId="77777777" w:rsidR="00B451E6" w:rsidRDefault="00B451E6" w:rsidP="00B451E6">
            <w:r>
              <w:t>1</w:t>
            </w:r>
          </w:p>
        </w:tc>
      </w:tr>
      <w:tr w:rsidR="00B451E6" w14:paraId="78A053AB" w14:textId="77777777" w:rsidTr="00B451E6">
        <w:tc>
          <w:tcPr>
            <w:tcW w:w="2263" w:type="dxa"/>
          </w:tcPr>
          <w:p w14:paraId="3E0584D9" w14:textId="77777777" w:rsidR="00B451E6" w:rsidRDefault="00B451E6" w:rsidP="00B451E6">
            <w:r>
              <w:t>Effort</w:t>
            </w:r>
          </w:p>
        </w:tc>
        <w:tc>
          <w:tcPr>
            <w:tcW w:w="6367" w:type="dxa"/>
          </w:tcPr>
          <w:p w14:paraId="74C65B0F" w14:textId="77777777" w:rsidR="00B451E6" w:rsidRDefault="00B451E6" w:rsidP="00B451E6">
            <w:r>
              <w:t>2</w:t>
            </w:r>
          </w:p>
        </w:tc>
      </w:tr>
      <w:tr w:rsidR="00B451E6" w14:paraId="4FEEEE19" w14:textId="77777777" w:rsidTr="00B451E6">
        <w:tc>
          <w:tcPr>
            <w:tcW w:w="2263" w:type="dxa"/>
          </w:tcPr>
          <w:p w14:paraId="39B6C5D3" w14:textId="77777777" w:rsidR="00B451E6" w:rsidRDefault="00B451E6" w:rsidP="00B451E6">
            <w:r>
              <w:t>Commentaires</w:t>
            </w:r>
          </w:p>
        </w:tc>
        <w:tc>
          <w:tcPr>
            <w:tcW w:w="6367" w:type="dxa"/>
          </w:tcPr>
          <w:p w14:paraId="33D00F7D" w14:textId="77777777" w:rsidR="00B451E6" w:rsidRDefault="00B451E6" w:rsidP="00B451E6"/>
        </w:tc>
      </w:tr>
      <w:tr w:rsidR="00B451E6" w:rsidRPr="00175CBE" w14:paraId="181748C0" w14:textId="77777777" w:rsidTr="00B451E6">
        <w:tc>
          <w:tcPr>
            <w:tcW w:w="8630" w:type="dxa"/>
            <w:gridSpan w:val="2"/>
            <w:shd w:val="clear" w:color="auto" w:fill="E7E6E6" w:themeFill="background2"/>
          </w:tcPr>
          <w:p w14:paraId="50884DA3" w14:textId="004349CC" w:rsidR="00B451E6" w:rsidRPr="00175CBE" w:rsidRDefault="00B451E6" w:rsidP="00B451E6">
            <w:pPr>
              <w:jc w:val="center"/>
              <w:rPr>
                <w:b/>
              </w:rPr>
            </w:pPr>
            <w:r w:rsidRPr="00175CBE">
              <w:rPr>
                <w:b/>
              </w:rPr>
              <w:t>Scénario #</w:t>
            </w:r>
            <w:r>
              <w:rPr>
                <w:b/>
              </w:rPr>
              <w:t>18</w:t>
            </w:r>
          </w:p>
        </w:tc>
      </w:tr>
      <w:tr w:rsidR="00B451E6" w14:paraId="6ACAC364" w14:textId="77777777" w:rsidTr="00B451E6">
        <w:tc>
          <w:tcPr>
            <w:tcW w:w="2263" w:type="dxa"/>
          </w:tcPr>
          <w:p w14:paraId="504E9BC1" w14:textId="77777777" w:rsidR="00B451E6" w:rsidRDefault="00B451E6" w:rsidP="00B451E6">
            <w:r w:rsidRPr="00175CBE">
              <w:t>Acteur</w:t>
            </w:r>
            <w:r>
              <w:t>s</w:t>
            </w:r>
          </w:p>
        </w:tc>
        <w:tc>
          <w:tcPr>
            <w:tcW w:w="6367" w:type="dxa"/>
          </w:tcPr>
          <w:p w14:paraId="72BA292E" w14:textId="77777777" w:rsidR="00B451E6" w:rsidRDefault="00B451E6" w:rsidP="00B451E6">
            <w:r>
              <w:t>Utilisateur</w:t>
            </w:r>
          </w:p>
        </w:tc>
      </w:tr>
      <w:tr w:rsidR="00B451E6" w14:paraId="1ED39B7A" w14:textId="77777777" w:rsidTr="00B451E6">
        <w:tc>
          <w:tcPr>
            <w:tcW w:w="2263" w:type="dxa"/>
          </w:tcPr>
          <w:p w14:paraId="7FB6D2ED" w14:textId="77777777" w:rsidR="00B451E6" w:rsidRDefault="00B451E6" w:rsidP="00B451E6">
            <w:r>
              <w:t>Scénario</w:t>
            </w:r>
          </w:p>
        </w:tc>
        <w:tc>
          <w:tcPr>
            <w:tcW w:w="6367" w:type="dxa"/>
          </w:tcPr>
          <w:p w14:paraId="23C6DB31" w14:textId="77777777" w:rsidR="00B451E6" w:rsidRDefault="00B451E6" w:rsidP="00B451E6">
            <w:r w:rsidRPr="004075A9">
              <w:t xml:space="preserve">En tant </w:t>
            </w:r>
            <w:r>
              <w:t>qu’utilisateur, je veux diriger mon vaisseau avec la souris</w:t>
            </w:r>
          </w:p>
        </w:tc>
      </w:tr>
      <w:tr w:rsidR="00B451E6" w14:paraId="7220BA3A" w14:textId="77777777" w:rsidTr="00B451E6">
        <w:tc>
          <w:tcPr>
            <w:tcW w:w="2263" w:type="dxa"/>
          </w:tcPr>
          <w:p w14:paraId="37006565" w14:textId="77777777" w:rsidR="00B451E6" w:rsidRDefault="00B451E6" w:rsidP="00B451E6">
            <w:r>
              <w:t>Description</w:t>
            </w:r>
          </w:p>
        </w:tc>
        <w:tc>
          <w:tcPr>
            <w:tcW w:w="6367" w:type="dxa"/>
          </w:tcPr>
          <w:p w14:paraId="253EB7DF" w14:textId="77777777" w:rsidR="00B451E6" w:rsidRDefault="00B451E6" w:rsidP="00B451E6">
            <w:pPr>
              <w:pStyle w:val="Paragraphedeliste"/>
              <w:numPr>
                <w:ilvl w:val="0"/>
                <w:numId w:val="27"/>
              </w:numPr>
            </w:pPr>
          </w:p>
        </w:tc>
      </w:tr>
      <w:tr w:rsidR="00B451E6" w14:paraId="0808AB9A" w14:textId="77777777" w:rsidTr="00B451E6">
        <w:tc>
          <w:tcPr>
            <w:tcW w:w="2263" w:type="dxa"/>
          </w:tcPr>
          <w:p w14:paraId="6C954990" w14:textId="77777777" w:rsidR="00B451E6" w:rsidRDefault="00B451E6" w:rsidP="00B451E6">
            <w:r>
              <w:t>Tests d’acceptation</w:t>
            </w:r>
          </w:p>
        </w:tc>
        <w:tc>
          <w:tcPr>
            <w:tcW w:w="6367" w:type="dxa"/>
          </w:tcPr>
          <w:p w14:paraId="36341B50" w14:textId="77777777" w:rsidR="00B451E6" w:rsidRDefault="00B451E6" w:rsidP="00B451E6"/>
        </w:tc>
      </w:tr>
      <w:tr w:rsidR="00B451E6" w14:paraId="4C01C086" w14:textId="77777777" w:rsidTr="00B451E6">
        <w:tc>
          <w:tcPr>
            <w:tcW w:w="2263" w:type="dxa"/>
          </w:tcPr>
          <w:p w14:paraId="4FABD6C3" w14:textId="77777777" w:rsidR="00B451E6" w:rsidRDefault="00B451E6" w:rsidP="00B451E6">
            <w:r>
              <w:t>Complexité</w:t>
            </w:r>
          </w:p>
        </w:tc>
        <w:tc>
          <w:tcPr>
            <w:tcW w:w="6367" w:type="dxa"/>
          </w:tcPr>
          <w:p w14:paraId="0E5AC9F0" w14:textId="77777777" w:rsidR="00B451E6" w:rsidRDefault="00B451E6" w:rsidP="00B451E6">
            <w:r>
              <w:t>1</w:t>
            </w:r>
          </w:p>
        </w:tc>
      </w:tr>
      <w:tr w:rsidR="00B451E6" w14:paraId="4AA2F7B1" w14:textId="77777777" w:rsidTr="00B451E6">
        <w:tc>
          <w:tcPr>
            <w:tcW w:w="2263" w:type="dxa"/>
          </w:tcPr>
          <w:p w14:paraId="7A43A154" w14:textId="77777777" w:rsidR="00B451E6" w:rsidRDefault="00B451E6" w:rsidP="00B451E6">
            <w:r>
              <w:t>Effort</w:t>
            </w:r>
          </w:p>
        </w:tc>
        <w:tc>
          <w:tcPr>
            <w:tcW w:w="6367" w:type="dxa"/>
          </w:tcPr>
          <w:p w14:paraId="0F910CC1" w14:textId="77777777" w:rsidR="00B451E6" w:rsidRDefault="00B451E6" w:rsidP="00B451E6">
            <w:r>
              <w:t>2</w:t>
            </w:r>
          </w:p>
        </w:tc>
      </w:tr>
      <w:tr w:rsidR="00B451E6" w14:paraId="65DED301" w14:textId="77777777" w:rsidTr="00B451E6">
        <w:tc>
          <w:tcPr>
            <w:tcW w:w="2263" w:type="dxa"/>
          </w:tcPr>
          <w:p w14:paraId="69052840" w14:textId="77777777" w:rsidR="00B451E6" w:rsidRDefault="00B451E6" w:rsidP="00B451E6">
            <w:r>
              <w:t>Commentaires</w:t>
            </w:r>
          </w:p>
        </w:tc>
        <w:tc>
          <w:tcPr>
            <w:tcW w:w="6367" w:type="dxa"/>
          </w:tcPr>
          <w:p w14:paraId="05E60F1F" w14:textId="77777777" w:rsidR="00B451E6" w:rsidRDefault="00B451E6" w:rsidP="00B451E6"/>
        </w:tc>
      </w:tr>
      <w:tr w:rsidR="00594574" w:rsidRPr="00175CBE" w14:paraId="43AF85C9" w14:textId="77777777" w:rsidTr="00CA5470">
        <w:tc>
          <w:tcPr>
            <w:tcW w:w="8630" w:type="dxa"/>
            <w:gridSpan w:val="2"/>
            <w:shd w:val="clear" w:color="auto" w:fill="E7E6E6" w:themeFill="background2"/>
          </w:tcPr>
          <w:p w14:paraId="2DDE4951" w14:textId="14ED4294" w:rsidR="00594574" w:rsidRPr="00175CBE" w:rsidRDefault="00594574" w:rsidP="00CA5470">
            <w:pPr>
              <w:jc w:val="center"/>
              <w:rPr>
                <w:b/>
              </w:rPr>
            </w:pPr>
            <w:r w:rsidRPr="00175CBE">
              <w:rPr>
                <w:b/>
              </w:rPr>
              <w:t>Scénario #</w:t>
            </w:r>
            <w:r>
              <w:rPr>
                <w:b/>
              </w:rPr>
              <w:t>19</w:t>
            </w:r>
          </w:p>
        </w:tc>
      </w:tr>
      <w:tr w:rsidR="00594574" w14:paraId="6F6EA075" w14:textId="77777777" w:rsidTr="00CA5470">
        <w:tc>
          <w:tcPr>
            <w:tcW w:w="2263" w:type="dxa"/>
          </w:tcPr>
          <w:p w14:paraId="3FAC564C" w14:textId="77777777" w:rsidR="00594574" w:rsidRDefault="00594574" w:rsidP="00CA5470">
            <w:r w:rsidRPr="00175CBE">
              <w:t>Acteur</w:t>
            </w:r>
            <w:r>
              <w:t>s</w:t>
            </w:r>
          </w:p>
        </w:tc>
        <w:tc>
          <w:tcPr>
            <w:tcW w:w="6367" w:type="dxa"/>
          </w:tcPr>
          <w:p w14:paraId="51777920" w14:textId="77777777" w:rsidR="00594574" w:rsidRDefault="00594574" w:rsidP="00CA5470">
            <w:r>
              <w:t>Utilisateur</w:t>
            </w:r>
          </w:p>
        </w:tc>
      </w:tr>
      <w:tr w:rsidR="00594574" w14:paraId="57F707E3" w14:textId="77777777" w:rsidTr="00CA5470">
        <w:tc>
          <w:tcPr>
            <w:tcW w:w="2263" w:type="dxa"/>
          </w:tcPr>
          <w:p w14:paraId="020E8E8F" w14:textId="77777777" w:rsidR="00594574" w:rsidRDefault="00594574" w:rsidP="00CA5470">
            <w:r>
              <w:t>Scénario</w:t>
            </w:r>
          </w:p>
        </w:tc>
        <w:tc>
          <w:tcPr>
            <w:tcW w:w="6367" w:type="dxa"/>
          </w:tcPr>
          <w:p w14:paraId="037FC6B7" w14:textId="42783F92" w:rsidR="00594574" w:rsidRDefault="00594574" w:rsidP="00594574">
            <w:r w:rsidRPr="004075A9">
              <w:t xml:space="preserve">En tant </w:t>
            </w:r>
            <w:r>
              <w:t xml:space="preserve">qu’utilisateur, je veux </w:t>
            </w:r>
            <w:r>
              <w:t>que mon vaisseau se déplace avec une jauge d’énergie.</w:t>
            </w:r>
          </w:p>
        </w:tc>
      </w:tr>
      <w:tr w:rsidR="00594574" w14:paraId="3358A435" w14:textId="77777777" w:rsidTr="00CA5470">
        <w:tc>
          <w:tcPr>
            <w:tcW w:w="2263" w:type="dxa"/>
          </w:tcPr>
          <w:p w14:paraId="3AF68325" w14:textId="77777777" w:rsidR="00594574" w:rsidRDefault="00594574" w:rsidP="00CA5470">
            <w:r>
              <w:t>Description</w:t>
            </w:r>
          </w:p>
        </w:tc>
        <w:tc>
          <w:tcPr>
            <w:tcW w:w="6367" w:type="dxa"/>
          </w:tcPr>
          <w:p w14:paraId="1E11FE61" w14:textId="77777777" w:rsidR="00594574" w:rsidRDefault="00594574" w:rsidP="00594574">
            <w:pPr>
              <w:pStyle w:val="Paragraphedeliste"/>
              <w:numPr>
                <w:ilvl w:val="0"/>
                <w:numId w:val="28"/>
              </w:numPr>
            </w:pPr>
          </w:p>
        </w:tc>
      </w:tr>
      <w:tr w:rsidR="00594574" w14:paraId="101BCBD0" w14:textId="77777777" w:rsidTr="00CA5470">
        <w:tc>
          <w:tcPr>
            <w:tcW w:w="2263" w:type="dxa"/>
          </w:tcPr>
          <w:p w14:paraId="6AA05E57" w14:textId="77777777" w:rsidR="00594574" w:rsidRDefault="00594574" w:rsidP="00CA5470">
            <w:r>
              <w:t>Tests d’acceptation</w:t>
            </w:r>
          </w:p>
        </w:tc>
        <w:tc>
          <w:tcPr>
            <w:tcW w:w="6367" w:type="dxa"/>
          </w:tcPr>
          <w:p w14:paraId="25502EB0" w14:textId="77777777" w:rsidR="00594574" w:rsidRDefault="00594574" w:rsidP="00CA5470"/>
        </w:tc>
      </w:tr>
      <w:tr w:rsidR="00594574" w14:paraId="3FFB0129" w14:textId="77777777" w:rsidTr="00CA5470">
        <w:tc>
          <w:tcPr>
            <w:tcW w:w="2263" w:type="dxa"/>
          </w:tcPr>
          <w:p w14:paraId="1566B50B" w14:textId="77777777" w:rsidR="00594574" w:rsidRDefault="00594574" w:rsidP="00CA5470">
            <w:r>
              <w:t>Complexité</w:t>
            </w:r>
          </w:p>
        </w:tc>
        <w:tc>
          <w:tcPr>
            <w:tcW w:w="6367" w:type="dxa"/>
          </w:tcPr>
          <w:p w14:paraId="203C2F9B" w14:textId="77777777" w:rsidR="00594574" w:rsidRDefault="00594574" w:rsidP="00CA5470">
            <w:r>
              <w:t>1</w:t>
            </w:r>
          </w:p>
        </w:tc>
      </w:tr>
      <w:tr w:rsidR="00594574" w14:paraId="50D9D88A" w14:textId="77777777" w:rsidTr="00CA5470">
        <w:tc>
          <w:tcPr>
            <w:tcW w:w="2263" w:type="dxa"/>
          </w:tcPr>
          <w:p w14:paraId="1B68500C" w14:textId="77777777" w:rsidR="00594574" w:rsidRDefault="00594574" w:rsidP="00CA5470">
            <w:r>
              <w:t>Effort</w:t>
            </w:r>
          </w:p>
        </w:tc>
        <w:tc>
          <w:tcPr>
            <w:tcW w:w="6367" w:type="dxa"/>
          </w:tcPr>
          <w:p w14:paraId="0BD3A126" w14:textId="77777777" w:rsidR="00594574" w:rsidRDefault="00594574" w:rsidP="00CA5470">
            <w:r>
              <w:t>2</w:t>
            </w:r>
          </w:p>
        </w:tc>
      </w:tr>
      <w:tr w:rsidR="00594574" w14:paraId="57CE2CA5" w14:textId="77777777" w:rsidTr="00CA5470">
        <w:tc>
          <w:tcPr>
            <w:tcW w:w="2263" w:type="dxa"/>
          </w:tcPr>
          <w:p w14:paraId="505506A4" w14:textId="77777777" w:rsidR="00594574" w:rsidRDefault="00594574" w:rsidP="00CA5470">
            <w:r>
              <w:t>Commentaires</w:t>
            </w:r>
          </w:p>
        </w:tc>
        <w:tc>
          <w:tcPr>
            <w:tcW w:w="6367" w:type="dxa"/>
          </w:tcPr>
          <w:p w14:paraId="68EC999E" w14:textId="77777777" w:rsidR="00594574" w:rsidRDefault="00594574" w:rsidP="00CA5470"/>
        </w:tc>
      </w:tr>
      <w:tr w:rsidR="00594574" w:rsidRPr="00175CBE" w14:paraId="7C8EEFA5" w14:textId="77777777" w:rsidTr="00CA5470">
        <w:tc>
          <w:tcPr>
            <w:tcW w:w="8630" w:type="dxa"/>
            <w:gridSpan w:val="2"/>
            <w:shd w:val="clear" w:color="auto" w:fill="E7E6E6" w:themeFill="background2"/>
          </w:tcPr>
          <w:p w14:paraId="6D1FEB33" w14:textId="6B61F90C" w:rsidR="00594574" w:rsidRPr="00175CBE" w:rsidRDefault="00594574" w:rsidP="00CA5470">
            <w:pPr>
              <w:jc w:val="center"/>
              <w:rPr>
                <w:b/>
              </w:rPr>
            </w:pPr>
            <w:r w:rsidRPr="00175CBE">
              <w:rPr>
                <w:b/>
              </w:rPr>
              <w:t>Scénario #</w:t>
            </w:r>
            <w:r>
              <w:rPr>
                <w:b/>
              </w:rPr>
              <w:t>20</w:t>
            </w:r>
          </w:p>
        </w:tc>
      </w:tr>
      <w:tr w:rsidR="00594574" w14:paraId="5168B9AC" w14:textId="77777777" w:rsidTr="00CA5470">
        <w:tc>
          <w:tcPr>
            <w:tcW w:w="2263" w:type="dxa"/>
          </w:tcPr>
          <w:p w14:paraId="128C9158" w14:textId="77777777" w:rsidR="00594574" w:rsidRDefault="00594574" w:rsidP="00CA5470">
            <w:r w:rsidRPr="00175CBE">
              <w:t>Acteur</w:t>
            </w:r>
            <w:r>
              <w:t>s</w:t>
            </w:r>
          </w:p>
        </w:tc>
        <w:tc>
          <w:tcPr>
            <w:tcW w:w="6367" w:type="dxa"/>
          </w:tcPr>
          <w:p w14:paraId="35B08EF2" w14:textId="77777777" w:rsidR="00594574" w:rsidRDefault="00594574" w:rsidP="00CA5470">
            <w:r>
              <w:t>Utilisateur</w:t>
            </w:r>
          </w:p>
        </w:tc>
      </w:tr>
      <w:tr w:rsidR="00594574" w14:paraId="72474663" w14:textId="77777777" w:rsidTr="00CA5470">
        <w:tc>
          <w:tcPr>
            <w:tcW w:w="2263" w:type="dxa"/>
          </w:tcPr>
          <w:p w14:paraId="39A7DA92" w14:textId="77777777" w:rsidR="00594574" w:rsidRDefault="00594574" w:rsidP="00CA5470">
            <w:r>
              <w:t>Scénario</w:t>
            </w:r>
          </w:p>
        </w:tc>
        <w:tc>
          <w:tcPr>
            <w:tcW w:w="6367" w:type="dxa"/>
          </w:tcPr>
          <w:p w14:paraId="7778D9C5" w14:textId="18F4245E" w:rsidR="00594574" w:rsidRDefault="00594574" w:rsidP="00594574">
            <w:r w:rsidRPr="004075A9">
              <w:t xml:space="preserve">En tant </w:t>
            </w:r>
            <w:r>
              <w:t xml:space="preserve">qu’utilisateur, je veux </w:t>
            </w:r>
            <w:r>
              <w:t>que mon vaisseau ait une santé que l’on peut affaiblir.</w:t>
            </w:r>
          </w:p>
        </w:tc>
      </w:tr>
      <w:tr w:rsidR="00594574" w14:paraId="4A0EFC0E" w14:textId="77777777" w:rsidTr="00CA5470">
        <w:tc>
          <w:tcPr>
            <w:tcW w:w="2263" w:type="dxa"/>
          </w:tcPr>
          <w:p w14:paraId="33642C7E" w14:textId="77777777" w:rsidR="00594574" w:rsidRDefault="00594574" w:rsidP="00CA5470">
            <w:r>
              <w:t>Description</w:t>
            </w:r>
          </w:p>
        </w:tc>
        <w:tc>
          <w:tcPr>
            <w:tcW w:w="6367" w:type="dxa"/>
          </w:tcPr>
          <w:p w14:paraId="250BA03D" w14:textId="77777777" w:rsidR="00594574" w:rsidRDefault="00594574" w:rsidP="00594574">
            <w:pPr>
              <w:pStyle w:val="Paragraphedeliste"/>
              <w:numPr>
                <w:ilvl w:val="0"/>
                <w:numId w:val="29"/>
              </w:numPr>
            </w:pPr>
          </w:p>
        </w:tc>
      </w:tr>
      <w:tr w:rsidR="00594574" w14:paraId="7BDEE5BE" w14:textId="77777777" w:rsidTr="00CA5470">
        <w:tc>
          <w:tcPr>
            <w:tcW w:w="2263" w:type="dxa"/>
          </w:tcPr>
          <w:p w14:paraId="3BE89242" w14:textId="77777777" w:rsidR="00594574" w:rsidRDefault="00594574" w:rsidP="00CA5470">
            <w:r>
              <w:t>Tests d’acceptation</w:t>
            </w:r>
          </w:p>
        </w:tc>
        <w:tc>
          <w:tcPr>
            <w:tcW w:w="6367" w:type="dxa"/>
          </w:tcPr>
          <w:p w14:paraId="643FBA67" w14:textId="77777777" w:rsidR="00594574" w:rsidRDefault="00594574" w:rsidP="00CA5470"/>
        </w:tc>
      </w:tr>
      <w:tr w:rsidR="00594574" w14:paraId="79FAB004" w14:textId="77777777" w:rsidTr="00CA5470">
        <w:tc>
          <w:tcPr>
            <w:tcW w:w="2263" w:type="dxa"/>
          </w:tcPr>
          <w:p w14:paraId="3120B28B" w14:textId="77777777" w:rsidR="00594574" w:rsidRDefault="00594574" w:rsidP="00CA5470">
            <w:r>
              <w:t>Complexité</w:t>
            </w:r>
          </w:p>
        </w:tc>
        <w:tc>
          <w:tcPr>
            <w:tcW w:w="6367" w:type="dxa"/>
          </w:tcPr>
          <w:p w14:paraId="4E6E5689" w14:textId="77777777" w:rsidR="00594574" w:rsidRDefault="00594574" w:rsidP="00CA5470">
            <w:r>
              <w:t>1</w:t>
            </w:r>
          </w:p>
        </w:tc>
      </w:tr>
      <w:tr w:rsidR="00594574" w14:paraId="34A3B5ED" w14:textId="77777777" w:rsidTr="00CA5470">
        <w:tc>
          <w:tcPr>
            <w:tcW w:w="2263" w:type="dxa"/>
          </w:tcPr>
          <w:p w14:paraId="213F7906" w14:textId="77777777" w:rsidR="00594574" w:rsidRDefault="00594574" w:rsidP="00CA5470">
            <w:r>
              <w:t>Effort</w:t>
            </w:r>
          </w:p>
        </w:tc>
        <w:tc>
          <w:tcPr>
            <w:tcW w:w="6367" w:type="dxa"/>
          </w:tcPr>
          <w:p w14:paraId="1B12A07E" w14:textId="77777777" w:rsidR="00594574" w:rsidRDefault="00594574" w:rsidP="00CA5470">
            <w:r>
              <w:t>2</w:t>
            </w:r>
          </w:p>
        </w:tc>
      </w:tr>
      <w:tr w:rsidR="00594574" w14:paraId="446897AD" w14:textId="77777777" w:rsidTr="00CA5470">
        <w:tc>
          <w:tcPr>
            <w:tcW w:w="2263" w:type="dxa"/>
          </w:tcPr>
          <w:p w14:paraId="078708C3" w14:textId="77777777" w:rsidR="00594574" w:rsidRDefault="00594574" w:rsidP="00CA5470">
            <w:r>
              <w:t>Commentaires</w:t>
            </w:r>
          </w:p>
        </w:tc>
        <w:tc>
          <w:tcPr>
            <w:tcW w:w="6367" w:type="dxa"/>
          </w:tcPr>
          <w:p w14:paraId="6267D523" w14:textId="77777777" w:rsidR="00594574" w:rsidRDefault="00594574" w:rsidP="00CA5470"/>
        </w:tc>
      </w:tr>
      <w:tr w:rsidR="00594574" w:rsidRPr="00175CBE" w14:paraId="1EE06179" w14:textId="77777777" w:rsidTr="00CA5470">
        <w:tc>
          <w:tcPr>
            <w:tcW w:w="8630" w:type="dxa"/>
            <w:gridSpan w:val="2"/>
            <w:shd w:val="clear" w:color="auto" w:fill="E7E6E6" w:themeFill="background2"/>
          </w:tcPr>
          <w:p w14:paraId="6923D647" w14:textId="0CC2CC1E" w:rsidR="00594574" w:rsidRPr="00175CBE" w:rsidRDefault="00594574" w:rsidP="00CA5470">
            <w:pPr>
              <w:jc w:val="center"/>
              <w:rPr>
                <w:b/>
              </w:rPr>
            </w:pPr>
            <w:r w:rsidRPr="00175CBE">
              <w:rPr>
                <w:b/>
              </w:rPr>
              <w:t>Scénario #</w:t>
            </w:r>
            <w:r>
              <w:rPr>
                <w:b/>
              </w:rPr>
              <w:t>21</w:t>
            </w:r>
          </w:p>
        </w:tc>
      </w:tr>
      <w:tr w:rsidR="00594574" w14:paraId="5F352C29" w14:textId="77777777" w:rsidTr="00CA5470">
        <w:tc>
          <w:tcPr>
            <w:tcW w:w="2263" w:type="dxa"/>
          </w:tcPr>
          <w:p w14:paraId="21082637" w14:textId="77777777" w:rsidR="00594574" w:rsidRDefault="00594574" w:rsidP="00CA5470">
            <w:r w:rsidRPr="00175CBE">
              <w:t>Acteur</w:t>
            </w:r>
            <w:r>
              <w:t>s</w:t>
            </w:r>
          </w:p>
        </w:tc>
        <w:tc>
          <w:tcPr>
            <w:tcW w:w="6367" w:type="dxa"/>
          </w:tcPr>
          <w:p w14:paraId="50AEDBDA" w14:textId="77777777" w:rsidR="00594574" w:rsidRDefault="00594574" w:rsidP="00CA5470">
            <w:r>
              <w:t>Utilisateur</w:t>
            </w:r>
          </w:p>
        </w:tc>
      </w:tr>
      <w:tr w:rsidR="00594574" w14:paraId="3F458911" w14:textId="77777777" w:rsidTr="00CA5470">
        <w:tc>
          <w:tcPr>
            <w:tcW w:w="2263" w:type="dxa"/>
          </w:tcPr>
          <w:p w14:paraId="15EC054D" w14:textId="77777777" w:rsidR="00594574" w:rsidRDefault="00594574" w:rsidP="00CA5470">
            <w:r>
              <w:t>Scénario</w:t>
            </w:r>
          </w:p>
        </w:tc>
        <w:tc>
          <w:tcPr>
            <w:tcW w:w="6367" w:type="dxa"/>
          </w:tcPr>
          <w:p w14:paraId="1A941DBD" w14:textId="204754F2" w:rsidR="00594574" w:rsidRDefault="00594574" w:rsidP="00594574">
            <w:r w:rsidRPr="004075A9">
              <w:t xml:space="preserve">En tant </w:t>
            </w:r>
            <w:r>
              <w:t xml:space="preserve">qu’utilisateur, je veux </w:t>
            </w:r>
            <w:r>
              <w:t>que le tableau se finisse par une ligne d’arrivée.</w:t>
            </w:r>
          </w:p>
        </w:tc>
      </w:tr>
      <w:tr w:rsidR="00594574" w14:paraId="7D0FFEDB" w14:textId="77777777" w:rsidTr="00CA5470">
        <w:tc>
          <w:tcPr>
            <w:tcW w:w="2263" w:type="dxa"/>
          </w:tcPr>
          <w:p w14:paraId="69A82DDC" w14:textId="77777777" w:rsidR="00594574" w:rsidRDefault="00594574" w:rsidP="00CA5470">
            <w:r>
              <w:t>Description</w:t>
            </w:r>
          </w:p>
        </w:tc>
        <w:tc>
          <w:tcPr>
            <w:tcW w:w="6367" w:type="dxa"/>
          </w:tcPr>
          <w:p w14:paraId="73F44535" w14:textId="77777777" w:rsidR="00594574" w:rsidRDefault="00594574" w:rsidP="00594574">
            <w:pPr>
              <w:pStyle w:val="Paragraphedeliste"/>
              <w:numPr>
                <w:ilvl w:val="0"/>
                <w:numId w:val="30"/>
              </w:numPr>
            </w:pPr>
          </w:p>
        </w:tc>
      </w:tr>
      <w:tr w:rsidR="00594574" w14:paraId="1BD1EFEB" w14:textId="77777777" w:rsidTr="00CA5470">
        <w:tc>
          <w:tcPr>
            <w:tcW w:w="2263" w:type="dxa"/>
          </w:tcPr>
          <w:p w14:paraId="69B11A75" w14:textId="77777777" w:rsidR="00594574" w:rsidRDefault="00594574" w:rsidP="00CA5470">
            <w:r>
              <w:t>Tests d’acceptation</w:t>
            </w:r>
          </w:p>
        </w:tc>
        <w:tc>
          <w:tcPr>
            <w:tcW w:w="6367" w:type="dxa"/>
          </w:tcPr>
          <w:p w14:paraId="4A50E0EE" w14:textId="77777777" w:rsidR="00594574" w:rsidRDefault="00594574" w:rsidP="00CA5470"/>
        </w:tc>
      </w:tr>
      <w:tr w:rsidR="00594574" w14:paraId="224E6889" w14:textId="77777777" w:rsidTr="00CA5470">
        <w:tc>
          <w:tcPr>
            <w:tcW w:w="2263" w:type="dxa"/>
          </w:tcPr>
          <w:p w14:paraId="5FEDBB99" w14:textId="77777777" w:rsidR="00594574" w:rsidRDefault="00594574" w:rsidP="00CA5470">
            <w:r>
              <w:t>Complexité</w:t>
            </w:r>
          </w:p>
        </w:tc>
        <w:tc>
          <w:tcPr>
            <w:tcW w:w="6367" w:type="dxa"/>
          </w:tcPr>
          <w:p w14:paraId="3E42C362" w14:textId="77777777" w:rsidR="00594574" w:rsidRDefault="00594574" w:rsidP="00CA5470">
            <w:r>
              <w:t>1</w:t>
            </w:r>
          </w:p>
        </w:tc>
      </w:tr>
      <w:tr w:rsidR="00594574" w14:paraId="6A623BB4" w14:textId="77777777" w:rsidTr="00CA5470">
        <w:tc>
          <w:tcPr>
            <w:tcW w:w="2263" w:type="dxa"/>
          </w:tcPr>
          <w:p w14:paraId="350D12C2" w14:textId="77777777" w:rsidR="00594574" w:rsidRDefault="00594574" w:rsidP="00CA5470">
            <w:r>
              <w:t>Effort</w:t>
            </w:r>
          </w:p>
        </w:tc>
        <w:tc>
          <w:tcPr>
            <w:tcW w:w="6367" w:type="dxa"/>
          </w:tcPr>
          <w:p w14:paraId="51955ECA" w14:textId="77777777" w:rsidR="00594574" w:rsidRDefault="00594574" w:rsidP="00CA5470">
            <w:r>
              <w:t>2</w:t>
            </w:r>
          </w:p>
        </w:tc>
      </w:tr>
      <w:tr w:rsidR="00594574" w14:paraId="474C53F6" w14:textId="77777777" w:rsidTr="00CA5470">
        <w:tc>
          <w:tcPr>
            <w:tcW w:w="2263" w:type="dxa"/>
          </w:tcPr>
          <w:p w14:paraId="55995DCD" w14:textId="77777777" w:rsidR="00594574" w:rsidRDefault="00594574" w:rsidP="00CA5470">
            <w:r>
              <w:lastRenderedPageBreak/>
              <w:t>Commentaires</w:t>
            </w:r>
          </w:p>
        </w:tc>
        <w:tc>
          <w:tcPr>
            <w:tcW w:w="6367" w:type="dxa"/>
          </w:tcPr>
          <w:p w14:paraId="77B07383" w14:textId="77777777" w:rsidR="00594574" w:rsidRDefault="00594574" w:rsidP="00CA5470"/>
        </w:tc>
      </w:tr>
      <w:tr w:rsidR="00594574" w:rsidRPr="00175CBE" w14:paraId="7229483B" w14:textId="77777777" w:rsidTr="00CA5470">
        <w:tc>
          <w:tcPr>
            <w:tcW w:w="8630" w:type="dxa"/>
            <w:gridSpan w:val="2"/>
            <w:shd w:val="clear" w:color="auto" w:fill="E7E6E6" w:themeFill="background2"/>
          </w:tcPr>
          <w:p w14:paraId="6B9299F5" w14:textId="601F6DD2" w:rsidR="00594574" w:rsidRPr="00175CBE" w:rsidRDefault="00594574" w:rsidP="00CA5470">
            <w:pPr>
              <w:jc w:val="center"/>
              <w:rPr>
                <w:b/>
              </w:rPr>
            </w:pPr>
            <w:r w:rsidRPr="00175CBE">
              <w:rPr>
                <w:b/>
              </w:rPr>
              <w:t>Scénario #</w:t>
            </w:r>
            <w:r>
              <w:rPr>
                <w:b/>
              </w:rPr>
              <w:t>22</w:t>
            </w:r>
          </w:p>
        </w:tc>
      </w:tr>
      <w:tr w:rsidR="00594574" w14:paraId="4DF7398A" w14:textId="77777777" w:rsidTr="00CA5470">
        <w:tc>
          <w:tcPr>
            <w:tcW w:w="2263" w:type="dxa"/>
          </w:tcPr>
          <w:p w14:paraId="34C505EE" w14:textId="77777777" w:rsidR="00594574" w:rsidRDefault="00594574" w:rsidP="00CA5470">
            <w:r w:rsidRPr="00175CBE">
              <w:t>Acteur</w:t>
            </w:r>
            <w:r>
              <w:t>s</w:t>
            </w:r>
          </w:p>
        </w:tc>
        <w:tc>
          <w:tcPr>
            <w:tcW w:w="6367" w:type="dxa"/>
          </w:tcPr>
          <w:p w14:paraId="0581571A" w14:textId="77777777" w:rsidR="00594574" w:rsidRDefault="00594574" w:rsidP="00CA5470">
            <w:r>
              <w:t>Utilisateur</w:t>
            </w:r>
          </w:p>
        </w:tc>
      </w:tr>
      <w:tr w:rsidR="00594574" w14:paraId="4F711E6B" w14:textId="77777777" w:rsidTr="00CA5470">
        <w:tc>
          <w:tcPr>
            <w:tcW w:w="2263" w:type="dxa"/>
          </w:tcPr>
          <w:p w14:paraId="20674CB6" w14:textId="77777777" w:rsidR="00594574" w:rsidRDefault="00594574" w:rsidP="00CA5470">
            <w:r>
              <w:t>Scénario</w:t>
            </w:r>
          </w:p>
        </w:tc>
        <w:tc>
          <w:tcPr>
            <w:tcW w:w="6367" w:type="dxa"/>
          </w:tcPr>
          <w:p w14:paraId="35F692F9" w14:textId="331D9CA3" w:rsidR="00594574" w:rsidRDefault="00594574" w:rsidP="00594574">
            <w:r w:rsidRPr="004075A9">
              <w:t xml:space="preserve">En tant </w:t>
            </w:r>
            <w:r>
              <w:t xml:space="preserve">qu’utilisateur, je veux diriger mon vaisseau </w:t>
            </w:r>
            <w:r>
              <w:t>ait une vitesse initiale et un canon pour le projeter.</w:t>
            </w:r>
          </w:p>
        </w:tc>
      </w:tr>
      <w:tr w:rsidR="00594574" w14:paraId="3BD725E1" w14:textId="77777777" w:rsidTr="00CA5470">
        <w:tc>
          <w:tcPr>
            <w:tcW w:w="2263" w:type="dxa"/>
          </w:tcPr>
          <w:p w14:paraId="41A8BF0B" w14:textId="77777777" w:rsidR="00594574" w:rsidRDefault="00594574" w:rsidP="00CA5470">
            <w:r>
              <w:t>Description</w:t>
            </w:r>
          </w:p>
        </w:tc>
        <w:tc>
          <w:tcPr>
            <w:tcW w:w="6367" w:type="dxa"/>
          </w:tcPr>
          <w:p w14:paraId="01B5F07A" w14:textId="77777777" w:rsidR="00594574" w:rsidRDefault="00594574" w:rsidP="00594574">
            <w:pPr>
              <w:pStyle w:val="Paragraphedeliste"/>
              <w:numPr>
                <w:ilvl w:val="0"/>
                <w:numId w:val="31"/>
              </w:numPr>
            </w:pPr>
          </w:p>
        </w:tc>
      </w:tr>
      <w:tr w:rsidR="00594574" w14:paraId="43A22EDD" w14:textId="77777777" w:rsidTr="00CA5470">
        <w:tc>
          <w:tcPr>
            <w:tcW w:w="2263" w:type="dxa"/>
          </w:tcPr>
          <w:p w14:paraId="47D4ED00" w14:textId="77777777" w:rsidR="00594574" w:rsidRDefault="00594574" w:rsidP="00CA5470">
            <w:r>
              <w:t>Tests d’acceptation</w:t>
            </w:r>
          </w:p>
        </w:tc>
        <w:tc>
          <w:tcPr>
            <w:tcW w:w="6367" w:type="dxa"/>
          </w:tcPr>
          <w:p w14:paraId="4E94F5B0" w14:textId="77777777" w:rsidR="00594574" w:rsidRDefault="00594574" w:rsidP="00CA5470"/>
        </w:tc>
      </w:tr>
      <w:tr w:rsidR="00594574" w14:paraId="1FE30940" w14:textId="77777777" w:rsidTr="00CA5470">
        <w:tc>
          <w:tcPr>
            <w:tcW w:w="2263" w:type="dxa"/>
          </w:tcPr>
          <w:p w14:paraId="3FECAA87" w14:textId="77777777" w:rsidR="00594574" w:rsidRDefault="00594574" w:rsidP="00CA5470">
            <w:r>
              <w:t>Complexité</w:t>
            </w:r>
          </w:p>
        </w:tc>
        <w:tc>
          <w:tcPr>
            <w:tcW w:w="6367" w:type="dxa"/>
          </w:tcPr>
          <w:p w14:paraId="7556D980" w14:textId="77777777" w:rsidR="00594574" w:rsidRDefault="00594574" w:rsidP="00CA5470">
            <w:r>
              <w:t>1</w:t>
            </w:r>
          </w:p>
        </w:tc>
      </w:tr>
      <w:tr w:rsidR="00594574" w14:paraId="30328703" w14:textId="77777777" w:rsidTr="00CA5470">
        <w:tc>
          <w:tcPr>
            <w:tcW w:w="2263" w:type="dxa"/>
          </w:tcPr>
          <w:p w14:paraId="63E69891" w14:textId="77777777" w:rsidR="00594574" w:rsidRDefault="00594574" w:rsidP="00CA5470">
            <w:r>
              <w:t>Effort</w:t>
            </w:r>
          </w:p>
        </w:tc>
        <w:tc>
          <w:tcPr>
            <w:tcW w:w="6367" w:type="dxa"/>
          </w:tcPr>
          <w:p w14:paraId="2077D4FC" w14:textId="77777777" w:rsidR="00594574" w:rsidRDefault="00594574" w:rsidP="00CA5470">
            <w:r>
              <w:t>2</w:t>
            </w:r>
          </w:p>
        </w:tc>
      </w:tr>
      <w:tr w:rsidR="00594574" w14:paraId="74EA7328" w14:textId="77777777" w:rsidTr="00CA5470">
        <w:tc>
          <w:tcPr>
            <w:tcW w:w="2263" w:type="dxa"/>
          </w:tcPr>
          <w:p w14:paraId="1D725229" w14:textId="77777777" w:rsidR="00594574" w:rsidRDefault="00594574" w:rsidP="00CA5470">
            <w:r>
              <w:t>Commentaires</w:t>
            </w:r>
          </w:p>
        </w:tc>
        <w:tc>
          <w:tcPr>
            <w:tcW w:w="6367" w:type="dxa"/>
          </w:tcPr>
          <w:p w14:paraId="45C6C117" w14:textId="77777777" w:rsidR="00594574" w:rsidRDefault="00594574" w:rsidP="00CA5470"/>
        </w:tc>
      </w:tr>
      <w:tr w:rsidR="00594574" w:rsidRPr="00175CBE" w14:paraId="0F34EEE0" w14:textId="77777777" w:rsidTr="00CA5470">
        <w:tc>
          <w:tcPr>
            <w:tcW w:w="8630" w:type="dxa"/>
            <w:gridSpan w:val="2"/>
            <w:shd w:val="clear" w:color="auto" w:fill="E7E6E6" w:themeFill="background2"/>
          </w:tcPr>
          <w:p w14:paraId="30C4F698" w14:textId="61421BD5" w:rsidR="00594574" w:rsidRPr="00175CBE" w:rsidRDefault="00594574" w:rsidP="00CA5470">
            <w:pPr>
              <w:jc w:val="center"/>
              <w:rPr>
                <w:b/>
              </w:rPr>
            </w:pPr>
            <w:r w:rsidRPr="00175CBE">
              <w:rPr>
                <w:b/>
              </w:rPr>
              <w:t>Scénario #</w:t>
            </w:r>
            <w:r>
              <w:rPr>
                <w:b/>
              </w:rPr>
              <w:t>23</w:t>
            </w:r>
          </w:p>
        </w:tc>
      </w:tr>
      <w:tr w:rsidR="00594574" w14:paraId="2E73432C" w14:textId="77777777" w:rsidTr="00CA5470">
        <w:tc>
          <w:tcPr>
            <w:tcW w:w="2263" w:type="dxa"/>
          </w:tcPr>
          <w:p w14:paraId="7CBCD00D" w14:textId="77777777" w:rsidR="00594574" w:rsidRDefault="00594574" w:rsidP="00CA5470">
            <w:r w:rsidRPr="00175CBE">
              <w:t>Acteur</w:t>
            </w:r>
            <w:r>
              <w:t>s</w:t>
            </w:r>
          </w:p>
        </w:tc>
        <w:tc>
          <w:tcPr>
            <w:tcW w:w="6367" w:type="dxa"/>
          </w:tcPr>
          <w:p w14:paraId="72868A44" w14:textId="77777777" w:rsidR="00594574" w:rsidRDefault="00594574" w:rsidP="00CA5470">
            <w:r>
              <w:t>Utilisateur</w:t>
            </w:r>
          </w:p>
        </w:tc>
      </w:tr>
      <w:tr w:rsidR="00594574" w14:paraId="4617B971" w14:textId="77777777" w:rsidTr="00CA5470">
        <w:tc>
          <w:tcPr>
            <w:tcW w:w="2263" w:type="dxa"/>
          </w:tcPr>
          <w:p w14:paraId="16E4BB30" w14:textId="77777777" w:rsidR="00594574" w:rsidRDefault="00594574" w:rsidP="00CA5470">
            <w:r>
              <w:t>Scénario</w:t>
            </w:r>
          </w:p>
        </w:tc>
        <w:tc>
          <w:tcPr>
            <w:tcW w:w="6367" w:type="dxa"/>
          </w:tcPr>
          <w:p w14:paraId="5FEDEFDC" w14:textId="2832DAD5" w:rsidR="00594574" w:rsidRDefault="00594574" w:rsidP="00594574">
            <w:r w:rsidRPr="004075A9">
              <w:t xml:space="preserve">En tant </w:t>
            </w:r>
            <w:r>
              <w:t xml:space="preserve">qu’utilisateur, je veux </w:t>
            </w:r>
            <w:r>
              <w:t>pouvoir changer de niveau à l’aide d’une interface différente à celle du départ.</w:t>
            </w:r>
          </w:p>
        </w:tc>
      </w:tr>
      <w:tr w:rsidR="00594574" w14:paraId="2C5B4360" w14:textId="77777777" w:rsidTr="00CA5470">
        <w:tc>
          <w:tcPr>
            <w:tcW w:w="2263" w:type="dxa"/>
          </w:tcPr>
          <w:p w14:paraId="1731FAD2" w14:textId="77777777" w:rsidR="00594574" w:rsidRDefault="00594574" w:rsidP="00CA5470">
            <w:r>
              <w:t>Description</w:t>
            </w:r>
          </w:p>
        </w:tc>
        <w:tc>
          <w:tcPr>
            <w:tcW w:w="6367" w:type="dxa"/>
          </w:tcPr>
          <w:p w14:paraId="73700ACD" w14:textId="77777777" w:rsidR="00594574" w:rsidRDefault="00594574" w:rsidP="00594574">
            <w:pPr>
              <w:pStyle w:val="Paragraphedeliste"/>
              <w:numPr>
                <w:ilvl w:val="0"/>
                <w:numId w:val="32"/>
              </w:numPr>
            </w:pPr>
          </w:p>
        </w:tc>
      </w:tr>
      <w:tr w:rsidR="00594574" w14:paraId="69AEB9EB" w14:textId="77777777" w:rsidTr="00CA5470">
        <w:tc>
          <w:tcPr>
            <w:tcW w:w="2263" w:type="dxa"/>
          </w:tcPr>
          <w:p w14:paraId="443478BD" w14:textId="77777777" w:rsidR="00594574" w:rsidRDefault="00594574" w:rsidP="00CA5470">
            <w:r>
              <w:t>Tests d’acceptation</w:t>
            </w:r>
          </w:p>
        </w:tc>
        <w:tc>
          <w:tcPr>
            <w:tcW w:w="6367" w:type="dxa"/>
          </w:tcPr>
          <w:p w14:paraId="2C08D3B6" w14:textId="77777777" w:rsidR="00594574" w:rsidRDefault="00594574" w:rsidP="00CA5470"/>
        </w:tc>
      </w:tr>
      <w:tr w:rsidR="00594574" w14:paraId="2C17032E" w14:textId="77777777" w:rsidTr="00CA5470">
        <w:tc>
          <w:tcPr>
            <w:tcW w:w="2263" w:type="dxa"/>
          </w:tcPr>
          <w:p w14:paraId="6F1F4D2D" w14:textId="77777777" w:rsidR="00594574" w:rsidRDefault="00594574" w:rsidP="00CA5470">
            <w:r>
              <w:t>Complexité</w:t>
            </w:r>
          </w:p>
        </w:tc>
        <w:tc>
          <w:tcPr>
            <w:tcW w:w="6367" w:type="dxa"/>
          </w:tcPr>
          <w:p w14:paraId="1EE0AB44" w14:textId="77777777" w:rsidR="00594574" w:rsidRDefault="00594574" w:rsidP="00CA5470">
            <w:r>
              <w:t>1</w:t>
            </w:r>
          </w:p>
        </w:tc>
      </w:tr>
      <w:tr w:rsidR="00594574" w14:paraId="74063B7F" w14:textId="77777777" w:rsidTr="00CA5470">
        <w:tc>
          <w:tcPr>
            <w:tcW w:w="2263" w:type="dxa"/>
          </w:tcPr>
          <w:p w14:paraId="09E1CD63" w14:textId="77777777" w:rsidR="00594574" w:rsidRDefault="00594574" w:rsidP="00CA5470">
            <w:r>
              <w:t>Effort</w:t>
            </w:r>
          </w:p>
        </w:tc>
        <w:tc>
          <w:tcPr>
            <w:tcW w:w="6367" w:type="dxa"/>
          </w:tcPr>
          <w:p w14:paraId="369101FE" w14:textId="77777777" w:rsidR="00594574" w:rsidRDefault="00594574" w:rsidP="00CA5470">
            <w:r>
              <w:t>2</w:t>
            </w:r>
          </w:p>
        </w:tc>
      </w:tr>
      <w:tr w:rsidR="00594574" w14:paraId="7B90979B" w14:textId="77777777" w:rsidTr="00CA5470">
        <w:tc>
          <w:tcPr>
            <w:tcW w:w="2263" w:type="dxa"/>
          </w:tcPr>
          <w:p w14:paraId="2E256941" w14:textId="77777777" w:rsidR="00594574" w:rsidRDefault="00594574" w:rsidP="00CA5470">
            <w:r>
              <w:t>Commentaires</w:t>
            </w:r>
          </w:p>
        </w:tc>
        <w:tc>
          <w:tcPr>
            <w:tcW w:w="6367" w:type="dxa"/>
          </w:tcPr>
          <w:p w14:paraId="6C43AEAA" w14:textId="77777777" w:rsidR="00594574" w:rsidRDefault="00594574" w:rsidP="00CA5470"/>
        </w:tc>
      </w:tr>
    </w:tbl>
    <w:p w14:paraId="428EEBBB" w14:textId="77777777" w:rsidR="00175CBE" w:rsidRDefault="00175CBE" w:rsidP="00175CBE"/>
    <w:p w14:paraId="02B5FB13" w14:textId="0191736C" w:rsidR="008C1BF3" w:rsidRDefault="008C1BF3" w:rsidP="008C1BF3">
      <w:pPr>
        <w:pStyle w:val="Titre1"/>
      </w:pPr>
      <w:bookmarkStart w:id="8" w:name="_Toc410719833"/>
      <w:r>
        <w:t>Diagramme de classe</w:t>
      </w:r>
      <w:r w:rsidR="00435598">
        <w:t>s</w:t>
      </w:r>
      <w:bookmarkEnd w:id="8"/>
    </w:p>
    <w:p w14:paraId="1ACFDA44" w14:textId="0AAC74C6" w:rsidR="008C1BF3" w:rsidRDefault="00435598" w:rsidP="008C1BF3">
      <w:r w:rsidRPr="00435598">
        <w:rPr>
          <w:noProof/>
          <w:lang w:eastAsia="fr-CA"/>
        </w:rPr>
        <w:drawing>
          <wp:inline distT="0" distB="0" distL="0" distR="0" wp14:anchorId="711BF75A" wp14:editId="6DC5821B">
            <wp:extent cx="5486400" cy="4067279"/>
            <wp:effectExtent l="0" t="0" r="0" b="9525"/>
            <wp:docPr id="5" name="Image 5" descr="D:\Bureau\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ureau\Diagramme de cla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067279"/>
                    </a:xfrm>
                    <a:prstGeom prst="rect">
                      <a:avLst/>
                    </a:prstGeom>
                    <a:noFill/>
                    <a:ln>
                      <a:noFill/>
                    </a:ln>
                  </pic:spPr>
                </pic:pic>
              </a:graphicData>
            </a:graphic>
          </wp:inline>
        </w:drawing>
      </w:r>
    </w:p>
    <w:p w14:paraId="110CA2F7" w14:textId="7448F39A" w:rsidR="008B1D66" w:rsidRDefault="008B1D66" w:rsidP="008B1D66">
      <w:pPr>
        <w:pStyle w:val="Titre1"/>
      </w:pPr>
      <w:bookmarkStart w:id="9" w:name="_Toc410719834"/>
      <w:r>
        <w:lastRenderedPageBreak/>
        <w:t>Échéancier</w:t>
      </w:r>
      <w:bookmarkEnd w:id="9"/>
    </w:p>
    <w:p w14:paraId="2CD4A19E" w14:textId="77777777" w:rsidR="008B1D66" w:rsidRPr="008B1D66" w:rsidRDefault="008B1D66" w:rsidP="008B1D66">
      <w:bookmarkStart w:id="10" w:name="_GoBack"/>
      <w:bookmarkEnd w:id="10"/>
    </w:p>
    <w:sectPr w:rsidR="008B1D66" w:rsidRPr="008B1D66" w:rsidSect="00810A3A">
      <w:footerReference w:type="first" r:id="rId19"/>
      <w:pgSz w:w="12240" w:h="15840"/>
      <w:pgMar w:top="1440" w:right="1800" w:bottom="1440" w:left="180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9653D" w14:textId="77777777" w:rsidR="006760BE" w:rsidRDefault="006760BE" w:rsidP="007C32FC">
      <w:pPr>
        <w:spacing w:after="0" w:line="240" w:lineRule="auto"/>
      </w:pPr>
      <w:r>
        <w:separator/>
      </w:r>
    </w:p>
  </w:endnote>
  <w:endnote w:type="continuationSeparator" w:id="0">
    <w:p w14:paraId="41612046" w14:textId="77777777" w:rsidR="006760BE" w:rsidRDefault="006760BE" w:rsidP="007C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3C5D5" w14:textId="77777777" w:rsidR="00B451E6" w:rsidRDefault="00B451E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CCE07" w14:textId="2BEC8AFF" w:rsidR="00B451E6" w:rsidRDefault="00B451E6" w:rsidP="00810A3A">
    <w:pPr>
      <w:pStyle w:val="Pieddepage"/>
      <w:jc w:val="center"/>
    </w:pPr>
    <w:r>
      <w:rPr>
        <w:noProof/>
        <w:lang w:eastAsia="fr-CA"/>
      </w:rPr>
      <mc:AlternateContent>
        <mc:Choice Requires="wps">
          <w:drawing>
            <wp:anchor distT="0" distB="0" distL="114300" distR="114300" simplePos="0" relativeHeight="251664384" behindDoc="0" locked="0" layoutInCell="1" allowOverlap="1" wp14:anchorId="242E9F21" wp14:editId="2B9B75A7">
              <wp:simplePos x="0" y="0"/>
              <wp:positionH relativeFrom="margin">
                <wp:posOffset>56071</wp:posOffset>
              </wp:positionH>
              <wp:positionV relativeFrom="paragraph">
                <wp:posOffset>-184343</wp:posOffset>
              </wp:positionV>
              <wp:extent cx="5469147" cy="9465"/>
              <wp:effectExtent l="0" t="0" r="17780" b="29210"/>
              <wp:wrapNone/>
              <wp:docPr id="1" name="Connecteur droit 1"/>
              <wp:cNvGraphicFramePr/>
              <a:graphic xmlns:a="http://schemas.openxmlformats.org/drawingml/2006/main">
                <a:graphicData uri="http://schemas.microsoft.com/office/word/2010/wordprocessingShape">
                  <wps:wsp>
                    <wps:cNvCnPr/>
                    <wps:spPr>
                      <a:xfrm flipH="1">
                        <a:off x="0" y="0"/>
                        <a:ext cx="5469147" cy="946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EB01F" id="Connecteur droit 1"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14.5pt" to="43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" strokecolor="#7f7f7f [1612]" strokeweight=".5pt">
              <v:stroke joinstyle="miter"/>
              <w10:wrap anchorx="margin"/>
            </v:line>
          </w:pict>
        </mc:Fallback>
      </mc:AlternateContent>
    </w:r>
    <w:r>
      <w:ptab w:relativeTo="margin" w:alignment="center" w:leader="none"/>
    </w:r>
    <w:sdt>
      <w:sdtPr>
        <w:alias w:val="Titre "/>
        <w:tag w:val=""/>
        <w:id w:val="1705981434"/>
        <w:dataBinding w:prefixMappings="xmlns:ns0='http://purl.org/dc/elements/1.1/' xmlns:ns1='http://schemas.openxmlformats.org/package/2006/metadata/core-properties' " w:xpath="/ns1:coreProperties[1]/ns0:title[1]" w:storeItemID="{6C3C8BC8-F283-45AE-878A-BAB7291924A1}"/>
        <w:text/>
      </w:sdtPr>
      <w:sdtContent>
        <w:r>
          <w:t>Dossier de conception</w:t>
        </w:r>
      </w:sdtContent>
    </w:sdt>
    <w:r>
      <w:ptab w:relativeTo="margin" w:alignment="right" w:leader="none"/>
    </w:r>
    <w:r w:rsidRPr="0077704B">
      <w:fldChar w:fldCharType="begin"/>
    </w:r>
    <w:r w:rsidRPr="0077704B">
      <w:instrText>PAGE   \* MERGEFORMAT</w:instrText>
    </w:r>
    <w:r w:rsidRPr="0077704B">
      <w:fldChar w:fldCharType="separate"/>
    </w:r>
    <w:r w:rsidR="00246515" w:rsidRPr="00246515">
      <w:rPr>
        <w:noProof/>
        <w:lang w:val="fr-FR"/>
      </w:rPr>
      <w:t>11</w:t>
    </w:r>
    <w:r w:rsidRPr="0077704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A060" w14:textId="77777777" w:rsidR="00B451E6" w:rsidRDefault="00B451E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EB56" w14:textId="207BFF7C" w:rsidR="00B451E6" w:rsidRDefault="00B451E6">
    <w:pPr>
      <w:pStyle w:val="Pieddepage"/>
    </w:pPr>
    <w:r>
      <w:rPr>
        <w:noProof/>
        <w:lang w:eastAsia="fr-CA"/>
      </w:rPr>
      <mc:AlternateContent>
        <mc:Choice Requires="wps">
          <w:drawing>
            <wp:anchor distT="0" distB="0" distL="114300" distR="114300" simplePos="0" relativeHeight="251662336" behindDoc="0" locked="0" layoutInCell="1" allowOverlap="1" wp14:anchorId="05FD5825" wp14:editId="632B3A10">
              <wp:simplePos x="0" y="0"/>
              <wp:positionH relativeFrom="margin">
                <wp:align>right</wp:align>
              </wp:positionH>
              <wp:positionV relativeFrom="paragraph">
                <wp:posOffset>-142801</wp:posOffset>
              </wp:positionV>
              <wp:extent cx="5462650" cy="11165"/>
              <wp:effectExtent l="0" t="0" r="24130" b="27305"/>
              <wp:wrapNone/>
              <wp:docPr id="3" name="Connecteur droit 3"/>
              <wp:cNvGraphicFramePr/>
              <a:graphic xmlns:a="http://schemas.openxmlformats.org/drawingml/2006/main">
                <a:graphicData uri="http://schemas.microsoft.com/office/word/2010/wordprocessingShape">
                  <wps:wsp>
                    <wps:cNvCnPr/>
                    <wps:spPr>
                      <a:xfrm>
                        <a:off x="0" y="0"/>
                        <a:ext cx="5462650" cy="11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EAA71" id="Connecteur droit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8.95pt,-11.25pt" to="809.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" strokecolor="black [3200]" strokeweight=".5pt">
              <v:stroke joinstyle="miter"/>
              <w10:wrap anchorx="margin"/>
            </v:line>
          </w:pict>
        </mc:Fallback>
      </mc:AlternateContent>
    </w:r>
    <w:r>
      <w:ptab w:relativeTo="margin" w:alignment="center" w:leader="none"/>
    </w:r>
    <w:sdt>
      <w:sdtPr>
        <w:alias w:val="Titre "/>
        <w:tag w:val=""/>
        <w:id w:val="1571306219"/>
        <w:dataBinding w:prefixMappings="xmlns:ns0='http://purl.org/dc/elements/1.1/' xmlns:ns1='http://schemas.openxmlformats.org/package/2006/metadata/core-properties' " w:xpath="/ns1:coreProperties[1]/ns0:title[1]" w:storeItemID="{6C3C8BC8-F283-45AE-878A-BAB7291924A1}"/>
        <w:text/>
      </w:sdtPr>
      <w:sdtContent>
        <w:r>
          <w:t>Dossier de conception</w:t>
        </w:r>
      </w:sdtContent>
    </w:sdt>
    <w:r>
      <w:ptab w:relativeTo="margin" w:alignment="right" w:leader="none"/>
    </w:r>
    <w:r w:rsidRPr="00AC0462">
      <w:fldChar w:fldCharType="begin"/>
    </w:r>
    <w:r w:rsidRPr="00AC0462">
      <w:instrText>PAGE   \* MERGEFORMAT</w:instrText>
    </w:r>
    <w:r w:rsidRPr="00AC0462">
      <w:fldChar w:fldCharType="separate"/>
    </w:r>
    <w:r w:rsidRPr="00810A3A">
      <w:rPr>
        <w:noProof/>
        <w:lang w:val="fr-FR"/>
      </w:rPr>
      <w:t>1</w:t>
    </w:r>
    <w:r w:rsidRPr="00AC046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7E5A5" w14:textId="77777777" w:rsidR="006760BE" w:rsidRDefault="006760BE" w:rsidP="007C32FC">
      <w:pPr>
        <w:spacing w:after="0" w:line="240" w:lineRule="auto"/>
      </w:pPr>
      <w:r>
        <w:separator/>
      </w:r>
    </w:p>
  </w:footnote>
  <w:footnote w:type="continuationSeparator" w:id="0">
    <w:p w14:paraId="38B17040" w14:textId="77777777" w:rsidR="006760BE" w:rsidRDefault="006760BE" w:rsidP="007C3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ABFFA" w14:textId="77777777" w:rsidR="00B451E6" w:rsidRDefault="00B451E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D4EF" w14:textId="77777777" w:rsidR="00B451E6" w:rsidRDefault="00B451E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B5D4F" w14:textId="77777777" w:rsidR="00B451E6" w:rsidRDefault="00B451E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B100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85C6AE4"/>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A48156B"/>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E5343AA"/>
    <w:multiLevelType w:val="hybridMultilevel"/>
    <w:tmpl w:val="327C0F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07338EC"/>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4F063A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1831408C"/>
    <w:multiLevelType w:val="hybridMultilevel"/>
    <w:tmpl w:val="19E84A9A"/>
    <w:lvl w:ilvl="0" w:tplc="A8B0EA7C">
      <w:numFmt w:val="bullet"/>
      <w:lvlText w:val="-"/>
      <w:lvlJc w:val="left"/>
      <w:pPr>
        <w:ind w:left="720" w:hanging="360"/>
      </w:pPr>
      <w:rPr>
        <w:rFonts w:ascii="Century Schoolbook" w:eastAsiaTheme="minorHAnsi" w:hAnsi="Century Schoolbook"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88D0A6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1C0B0861"/>
    <w:multiLevelType w:val="hybridMultilevel"/>
    <w:tmpl w:val="58CC16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1C30235A"/>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239E190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240C2096"/>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24576924"/>
    <w:multiLevelType w:val="hybridMultilevel"/>
    <w:tmpl w:val="CA48A98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305149D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372719B7"/>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46F31797"/>
    <w:multiLevelType w:val="hybridMultilevel"/>
    <w:tmpl w:val="3CDE7F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4AA13D37"/>
    <w:multiLevelType w:val="hybridMultilevel"/>
    <w:tmpl w:val="1A7679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11A18BD"/>
    <w:multiLevelType w:val="hybridMultilevel"/>
    <w:tmpl w:val="5F8E451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52AC4B6D"/>
    <w:multiLevelType w:val="hybridMultilevel"/>
    <w:tmpl w:val="C61A8814"/>
    <w:lvl w:ilvl="0" w:tplc="A8B0EA7C">
      <w:numFmt w:val="bullet"/>
      <w:lvlText w:val="-"/>
      <w:lvlJc w:val="left"/>
      <w:pPr>
        <w:ind w:left="720" w:hanging="360"/>
      </w:pPr>
      <w:rPr>
        <w:rFonts w:ascii="Century Schoolbook" w:eastAsiaTheme="minorHAnsi" w:hAnsi="Century Schoolbook" w:cstheme="minorBidi"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63D203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577D1B5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nsid w:val="676D16E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6D5F2B72"/>
    <w:multiLevelType w:val="hybridMultilevel"/>
    <w:tmpl w:val="DF9E59E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6D9E2593"/>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5E2273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nsid w:val="7B567223"/>
    <w:multiLevelType w:val="hybridMultilevel"/>
    <w:tmpl w:val="E93C40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1">
    <w:nsid w:val="7BD5724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4"/>
  </w:num>
  <w:num w:numId="3">
    <w:abstractNumId w:val="18"/>
  </w:num>
  <w:num w:numId="4">
    <w:abstractNumId w:val="7"/>
  </w:num>
  <w:num w:numId="5">
    <w:abstractNumId w:val="20"/>
  </w:num>
  <w:num w:numId="6">
    <w:abstractNumId w:val="17"/>
  </w:num>
  <w:num w:numId="7">
    <w:abstractNumId w:val="29"/>
  </w:num>
  <w:num w:numId="8">
    <w:abstractNumId w:val="10"/>
  </w:num>
  <w:num w:numId="9">
    <w:abstractNumId w:val="31"/>
  </w:num>
  <w:num w:numId="10">
    <w:abstractNumId w:val="19"/>
  </w:num>
  <w:num w:numId="11">
    <w:abstractNumId w:val="22"/>
  </w:num>
  <w:num w:numId="12">
    <w:abstractNumId w:val="0"/>
  </w:num>
  <w:num w:numId="13">
    <w:abstractNumId w:val="13"/>
  </w:num>
  <w:num w:numId="14">
    <w:abstractNumId w:val="4"/>
  </w:num>
  <w:num w:numId="15">
    <w:abstractNumId w:val="24"/>
  </w:num>
  <w:num w:numId="16">
    <w:abstractNumId w:val="6"/>
  </w:num>
  <w:num w:numId="17">
    <w:abstractNumId w:val="3"/>
  </w:num>
  <w:num w:numId="18">
    <w:abstractNumId w:val="8"/>
  </w:num>
  <w:num w:numId="19">
    <w:abstractNumId w:val="2"/>
  </w:num>
  <w:num w:numId="20">
    <w:abstractNumId w:val="12"/>
  </w:num>
  <w:num w:numId="21">
    <w:abstractNumId w:val="26"/>
  </w:num>
  <w:num w:numId="22">
    <w:abstractNumId w:val="5"/>
  </w:num>
  <w:num w:numId="23">
    <w:abstractNumId w:val="16"/>
  </w:num>
  <w:num w:numId="24">
    <w:abstractNumId w:val="1"/>
  </w:num>
  <w:num w:numId="25">
    <w:abstractNumId w:val="28"/>
  </w:num>
  <w:num w:numId="26">
    <w:abstractNumId w:val="11"/>
  </w:num>
  <w:num w:numId="27">
    <w:abstractNumId w:val="15"/>
  </w:num>
  <w:num w:numId="28">
    <w:abstractNumId w:val="9"/>
  </w:num>
  <w:num w:numId="29">
    <w:abstractNumId w:val="30"/>
  </w:num>
  <w:num w:numId="30">
    <w:abstractNumId w:val="21"/>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D8"/>
    <w:rsid w:val="000050B7"/>
    <w:rsid w:val="00017913"/>
    <w:rsid w:val="0002163E"/>
    <w:rsid w:val="000310C6"/>
    <w:rsid w:val="0003401E"/>
    <w:rsid w:val="00043C6D"/>
    <w:rsid w:val="00066200"/>
    <w:rsid w:val="00086205"/>
    <w:rsid w:val="000862A1"/>
    <w:rsid w:val="000E4549"/>
    <w:rsid w:val="000E7D6F"/>
    <w:rsid w:val="00146D75"/>
    <w:rsid w:val="0016391B"/>
    <w:rsid w:val="001718E1"/>
    <w:rsid w:val="001723E9"/>
    <w:rsid w:val="00174C02"/>
    <w:rsid w:val="00175CBE"/>
    <w:rsid w:val="0018453C"/>
    <w:rsid w:val="0018468C"/>
    <w:rsid w:val="00191302"/>
    <w:rsid w:val="00202772"/>
    <w:rsid w:val="0021D479"/>
    <w:rsid w:val="00246515"/>
    <w:rsid w:val="00261E5D"/>
    <w:rsid w:val="00271A41"/>
    <w:rsid w:val="0029208B"/>
    <w:rsid w:val="002B5A72"/>
    <w:rsid w:val="002C56D8"/>
    <w:rsid w:val="002D5314"/>
    <w:rsid w:val="002D6213"/>
    <w:rsid w:val="002F7A68"/>
    <w:rsid w:val="003256E7"/>
    <w:rsid w:val="00335C33"/>
    <w:rsid w:val="00343C72"/>
    <w:rsid w:val="0034596B"/>
    <w:rsid w:val="00373E63"/>
    <w:rsid w:val="003B1F77"/>
    <w:rsid w:val="003B5240"/>
    <w:rsid w:val="003C2EDA"/>
    <w:rsid w:val="003C3FF7"/>
    <w:rsid w:val="003C4D05"/>
    <w:rsid w:val="003D3E1C"/>
    <w:rsid w:val="003D5466"/>
    <w:rsid w:val="003F3904"/>
    <w:rsid w:val="004075A9"/>
    <w:rsid w:val="00424CF9"/>
    <w:rsid w:val="00435598"/>
    <w:rsid w:val="004517B4"/>
    <w:rsid w:val="00484468"/>
    <w:rsid w:val="00486541"/>
    <w:rsid w:val="0048761B"/>
    <w:rsid w:val="00494034"/>
    <w:rsid w:val="004B2D27"/>
    <w:rsid w:val="004D5C13"/>
    <w:rsid w:val="005268BE"/>
    <w:rsid w:val="00530A66"/>
    <w:rsid w:val="00541C6D"/>
    <w:rsid w:val="00563CD9"/>
    <w:rsid w:val="00594574"/>
    <w:rsid w:val="005C16A3"/>
    <w:rsid w:val="00651C04"/>
    <w:rsid w:val="006760BE"/>
    <w:rsid w:val="006912B4"/>
    <w:rsid w:val="006936AD"/>
    <w:rsid w:val="006C0958"/>
    <w:rsid w:val="006C5777"/>
    <w:rsid w:val="007104D8"/>
    <w:rsid w:val="00713BDC"/>
    <w:rsid w:val="00721FB8"/>
    <w:rsid w:val="00741B7C"/>
    <w:rsid w:val="00757D2F"/>
    <w:rsid w:val="00767CE4"/>
    <w:rsid w:val="0077704B"/>
    <w:rsid w:val="007B0923"/>
    <w:rsid w:val="007B4A7B"/>
    <w:rsid w:val="007C32FC"/>
    <w:rsid w:val="007D4B93"/>
    <w:rsid w:val="007D5E5A"/>
    <w:rsid w:val="007F67C6"/>
    <w:rsid w:val="00810A3A"/>
    <w:rsid w:val="00824697"/>
    <w:rsid w:val="00844A62"/>
    <w:rsid w:val="00845053"/>
    <w:rsid w:val="00860758"/>
    <w:rsid w:val="0086701F"/>
    <w:rsid w:val="00885FC1"/>
    <w:rsid w:val="00886E11"/>
    <w:rsid w:val="008957B1"/>
    <w:rsid w:val="008B1D66"/>
    <w:rsid w:val="008B2B15"/>
    <w:rsid w:val="008C1BF3"/>
    <w:rsid w:val="008F34AC"/>
    <w:rsid w:val="00950421"/>
    <w:rsid w:val="009851D3"/>
    <w:rsid w:val="00992368"/>
    <w:rsid w:val="009A1B27"/>
    <w:rsid w:val="009A2A5D"/>
    <w:rsid w:val="009A7355"/>
    <w:rsid w:val="009B5F67"/>
    <w:rsid w:val="00A1700D"/>
    <w:rsid w:val="00A26AEC"/>
    <w:rsid w:val="00A30F33"/>
    <w:rsid w:val="00A542CA"/>
    <w:rsid w:val="00A66D82"/>
    <w:rsid w:val="00A6786E"/>
    <w:rsid w:val="00A97E48"/>
    <w:rsid w:val="00AC0462"/>
    <w:rsid w:val="00AF1FC8"/>
    <w:rsid w:val="00B0641D"/>
    <w:rsid w:val="00B451E6"/>
    <w:rsid w:val="00B54FF4"/>
    <w:rsid w:val="00B55615"/>
    <w:rsid w:val="00B62535"/>
    <w:rsid w:val="00B9136F"/>
    <w:rsid w:val="00B97FB5"/>
    <w:rsid w:val="00BC7190"/>
    <w:rsid w:val="00BE73A6"/>
    <w:rsid w:val="00C24445"/>
    <w:rsid w:val="00C448A3"/>
    <w:rsid w:val="00C53D2D"/>
    <w:rsid w:val="00C76F7D"/>
    <w:rsid w:val="00C8419A"/>
    <w:rsid w:val="00C966D9"/>
    <w:rsid w:val="00CC3DD0"/>
    <w:rsid w:val="00CE20A0"/>
    <w:rsid w:val="00D06F72"/>
    <w:rsid w:val="00D10168"/>
    <w:rsid w:val="00D23240"/>
    <w:rsid w:val="00D30ACA"/>
    <w:rsid w:val="00D732D7"/>
    <w:rsid w:val="00D8134F"/>
    <w:rsid w:val="00DA3939"/>
    <w:rsid w:val="00DD4D3F"/>
    <w:rsid w:val="00DF02C6"/>
    <w:rsid w:val="00E55F5F"/>
    <w:rsid w:val="00E70C3B"/>
    <w:rsid w:val="00E7590D"/>
    <w:rsid w:val="00E76EC8"/>
    <w:rsid w:val="00E80589"/>
    <w:rsid w:val="00EE4C9E"/>
    <w:rsid w:val="00F02659"/>
    <w:rsid w:val="00F341C1"/>
    <w:rsid w:val="00F35EDE"/>
    <w:rsid w:val="00F55DA8"/>
    <w:rsid w:val="00FA5C53"/>
    <w:rsid w:val="00FB31E0"/>
    <w:rsid w:val="00FE04F4"/>
    <w:rsid w:val="00FE69F3"/>
    <w:rsid w:val="00FF05B9"/>
    <w:rsid w:val="00FF2096"/>
    <w:rsid w:val="00FF2ABC"/>
    <w:rsid w:val="00FF5391"/>
    <w:rsid w:val="02BB090E"/>
    <w:rsid w:val="04E29C6A"/>
    <w:rsid w:val="05445FB8"/>
    <w:rsid w:val="05708859"/>
    <w:rsid w:val="058AA3A0"/>
    <w:rsid w:val="05DCC5E6"/>
    <w:rsid w:val="070F1D5C"/>
    <w:rsid w:val="07BB24BE"/>
    <w:rsid w:val="07C68590"/>
    <w:rsid w:val="09F43FAE"/>
    <w:rsid w:val="0A4BA27F"/>
    <w:rsid w:val="0AD0B479"/>
    <w:rsid w:val="0E12851B"/>
    <w:rsid w:val="0F3DAA86"/>
    <w:rsid w:val="105BB729"/>
    <w:rsid w:val="113298D0"/>
    <w:rsid w:val="11B2306D"/>
    <w:rsid w:val="12022C60"/>
    <w:rsid w:val="121E8EBD"/>
    <w:rsid w:val="12CF4CC7"/>
    <w:rsid w:val="142DDA73"/>
    <w:rsid w:val="15753E7B"/>
    <w:rsid w:val="1944FB0C"/>
    <w:rsid w:val="1AA66B63"/>
    <w:rsid w:val="1AA7EC28"/>
    <w:rsid w:val="1CF7ABBA"/>
    <w:rsid w:val="1D10E9A3"/>
    <w:rsid w:val="1EAF05D6"/>
    <w:rsid w:val="1F99A6D3"/>
    <w:rsid w:val="1FD2F196"/>
    <w:rsid w:val="22923328"/>
    <w:rsid w:val="232B2C6E"/>
    <w:rsid w:val="235ECBE0"/>
    <w:rsid w:val="235FB0B4"/>
    <w:rsid w:val="264D47CE"/>
    <w:rsid w:val="274908A2"/>
    <w:rsid w:val="2904A988"/>
    <w:rsid w:val="2A107080"/>
    <w:rsid w:val="2B4C22DC"/>
    <w:rsid w:val="2C98DC1E"/>
    <w:rsid w:val="2F2CFFFC"/>
    <w:rsid w:val="2FE5DA65"/>
    <w:rsid w:val="3183D257"/>
    <w:rsid w:val="31EF0630"/>
    <w:rsid w:val="325AA3AF"/>
    <w:rsid w:val="32CD616E"/>
    <w:rsid w:val="345C57AE"/>
    <w:rsid w:val="352EE457"/>
    <w:rsid w:val="35983F39"/>
    <w:rsid w:val="373F51C4"/>
    <w:rsid w:val="37F4C379"/>
    <w:rsid w:val="3B68884F"/>
    <w:rsid w:val="3CCF87F0"/>
    <w:rsid w:val="3D30A42F"/>
    <w:rsid w:val="3D977FCF"/>
    <w:rsid w:val="404BC0D6"/>
    <w:rsid w:val="407D44E9"/>
    <w:rsid w:val="4260116D"/>
    <w:rsid w:val="449A039C"/>
    <w:rsid w:val="452CBDDA"/>
    <w:rsid w:val="46669025"/>
    <w:rsid w:val="46D1CCD7"/>
    <w:rsid w:val="48C00A7C"/>
    <w:rsid w:val="49C287A1"/>
    <w:rsid w:val="4F197DA2"/>
    <w:rsid w:val="50A858FB"/>
    <w:rsid w:val="52CA9AB9"/>
    <w:rsid w:val="5306F9D8"/>
    <w:rsid w:val="53775398"/>
    <w:rsid w:val="53C800EF"/>
    <w:rsid w:val="5429E979"/>
    <w:rsid w:val="5495A2FF"/>
    <w:rsid w:val="54F0F3EE"/>
    <w:rsid w:val="5541367F"/>
    <w:rsid w:val="57178D89"/>
    <w:rsid w:val="59F444BD"/>
    <w:rsid w:val="5AC1BE51"/>
    <w:rsid w:val="5B1D6992"/>
    <w:rsid w:val="5D0DA64C"/>
    <w:rsid w:val="5D382EA3"/>
    <w:rsid w:val="5D977784"/>
    <w:rsid w:val="5D9DDD6E"/>
    <w:rsid w:val="5F3AA5D1"/>
    <w:rsid w:val="5F739FBA"/>
    <w:rsid w:val="61C98B82"/>
    <w:rsid w:val="61EFD8BB"/>
    <w:rsid w:val="64818DE9"/>
    <w:rsid w:val="657A0F62"/>
    <w:rsid w:val="65A70AE2"/>
    <w:rsid w:val="65B6F1E9"/>
    <w:rsid w:val="65FC099B"/>
    <w:rsid w:val="673D0181"/>
    <w:rsid w:val="67A02C29"/>
    <w:rsid w:val="68460E88"/>
    <w:rsid w:val="686D3CE0"/>
    <w:rsid w:val="6AE583CB"/>
    <w:rsid w:val="6B85ED4E"/>
    <w:rsid w:val="6C824C8A"/>
    <w:rsid w:val="722F5A65"/>
    <w:rsid w:val="728A960B"/>
    <w:rsid w:val="7551169E"/>
    <w:rsid w:val="75B149D3"/>
    <w:rsid w:val="76158B81"/>
    <w:rsid w:val="79A45A28"/>
    <w:rsid w:val="79C1B06A"/>
    <w:rsid w:val="7C1E4441"/>
    <w:rsid w:val="7CD61A0E"/>
    <w:rsid w:val="7CDD9DD5"/>
    <w:rsid w:val="7D705A7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89CB"/>
  <w15:docId w15:val="{6C5C66D6-9C7F-445C-883E-8FDEA97E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lsdException w:name="heading 5" w:locked="0" w:semiHidden="1" w:uiPriority="9" w:qFormat="1"/>
    <w:lsdException w:name="heading 6" w:locked="0" w:semiHidden="1" w:uiPriority="9" w:qFormat="1"/>
    <w:lsdException w:name="heading 7" w:locked="0" w:semiHidden="1" w:uiPriority="9" w:qFormat="1"/>
    <w:lsdException w:name="heading 8" w:locked="0" w:semiHidden="1" w:uiPriority="9" w:qFormat="1"/>
    <w:lsdException w:name="heading 9" w:locked="0" w:semiHidden="1" w:uiPriority="9"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semiHidden="1" w:uiPriority="10"/>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semiHidden="1" w:uiPriority="1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semiHidden="1" w:uiPriority="22"/>
    <w:lsdException w:name="Emphasis" w:locked="0" w:semiHidden="1"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semiHidden="1" w:uiPriority="29"/>
    <w:lsdException w:name="Intense Quote" w:locked="0"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semiHidden="1" w:uiPriority="21"/>
    <w:lsdException w:name="Subtle Reference" w:locked="0" w:semiHidden="1" w:uiPriority="31"/>
    <w:lsdException w:name="Intense Reference" w:locked="0" w:semiHidden="1" w:uiPriority="32"/>
    <w:lsdException w:name="Book Title" w:locked="0" w:semiHidden="1" w:uiPriority="33"/>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B15"/>
    <w:pPr>
      <w:jc w:val="both"/>
    </w:pPr>
    <w:rPr>
      <w:rFonts w:ascii="Century Schoolbook" w:hAnsi="Century Schoolbook"/>
    </w:rPr>
  </w:style>
  <w:style w:type="paragraph" w:styleId="Titre1">
    <w:name w:val="heading 1"/>
    <w:basedOn w:val="Normal"/>
    <w:next w:val="Normal"/>
    <w:link w:val="Titre1Car"/>
    <w:uiPriority w:val="9"/>
    <w:qFormat/>
    <w:rsid w:val="006C0958"/>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A30F33"/>
    <w:pPr>
      <w:keepNext/>
      <w:keepLines/>
      <w:spacing w:before="40" w:after="0"/>
      <w:outlineLvl w:val="1"/>
    </w:pPr>
    <w:rPr>
      <w:rFonts w:eastAsiaTheme="majorEastAsia" w:cstheme="majorBidi"/>
      <w:b/>
      <w:sz w:val="24"/>
      <w:szCs w:val="26"/>
    </w:rPr>
  </w:style>
  <w:style w:type="paragraph" w:styleId="Titre3">
    <w:name w:val="heading 3"/>
    <w:basedOn w:val="Normal"/>
    <w:next w:val="Normal"/>
    <w:link w:val="Titre3Car"/>
    <w:uiPriority w:val="9"/>
    <w:qFormat/>
    <w:rsid w:val="008B2B15"/>
    <w:pPr>
      <w:keepNext/>
      <w:keepLines/>
      <w:spacing w:before="40" w:after="0"/>
      <w:outlineLvl w:val="2"/>
    </w:pPr>
    <w:rPr>
      <w:rFonts w:eastAsiaTheme="majorEastAsia" w:cstheme="majorBidi"/>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rsid w:val="003C2ED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1Car">
    <w:name w:val="Titre 1 Car"/>
    <w:basedOn w:val="Policepardfaut"/>
    <w:link w:val="Titre1"/>
    <w:uiPriority w:val="9"/>
    <w:rsid w:val="006C0958"/>
    <w:rPr>
      <w:rFonts w:ascii="Century Schoolbook" w:eastAsiaTheme="majorEastAsia" w:hAnsi="Century Schoolbook" w:cstheme="majorBidi"/>
      <w:b/>
      <w:bCs/>
      <w:sz w:val="32"/>
      <w:szCs w:val="28"/>
    </w:rPr>
  </w:style>
  <w:style w:type="character" w:styleId="Textedelespacerserv">
    <w:name w:val="Placeholder Text"/>
    <w:basedOn w:val="Policepardfaut"/>
    <w:uiPriority w:val="99"/>
    <w:semiHidden/>
    <w:rsid w:val="003C2EDA"/>
    <w:rPr>
      <w:color w:val="808080"/>
    </w:rPr>
  </w:style>
  <w:style w:type="paragraph" w:styleId="Textedebulles">
    <w:name w:val="Balloon Text"/>
    <w:basedOn w:val="Normal"/>
    <w:link w:val="TextedebullesCar"/>
    <w:uiPriority w:val="99"/>
    <w:semiHidden/>
    <w:unhideWhenUsed/>
    <w:rsid w:val="003C2E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2EDA"/>
    <w:rPr>
      <w:rFonts w:ascii="Tahoma" w:hAnsi="Tahoma" w:cs="Tahoma"/>
      <w:sz w:val="16"/>
      <w:szCs w:val="16"/>
    </w:rPr>
  </w:style>
  <w:style w:type="paragraph" w:styleId="Lgende">
    <w:name w:val="caption"/>
    <w:basedOn w:val="Normal"/>
    <w:next w:val="Normal"/>
    <w:uiPriority w:val="35"/>
    <w:qFormat/>
    <w:rsid w:val="00F35EDE"/>
    <w:pPr>
      <w:spacing w:before="120" w:after="120" w:line="240" w:lineRule="auto"/>
      <w:jc w:val="center"/>
    </w:pPr>
    <w:rPr>
      <w:b/>
      <w:bCs/>
      <w:sz w:val="18"/>
      <w:szCs w:val="18"/>
    </w:rPr>
  </w:style>
  <w:style w:type="table" w:styleId="Grilledutableau">
    <w:name w:val="Table Grid"/>
    <w:basedOn w:val="TableauNormal"/>
    <w:uiPriority w:val="59"/>
    <w:locked/>
    <w:rsid w:val="00C96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B2B15"/>
    <w:rPr>
      <w:rFonts w:ascii="Century Schoolbook" w:eastAsiaTheme="majorEastAsia" w:hAnsi="Century Schoolbook" w:cstheme="majorBidi"/>
      <w:b/>
      <w:sz w:val="24"/>
      <w:szCs w:val="26"/>
    </w:rPr>
  </w:style>
  <w:style w:type="paragraph" w:styleId="Notedefin">
    <w:name w:val="endnote text"/>
    <w:basedOn w:val="Normal"/>
    <w:link w:val="NotedefinCar"/>
    <w:uiPriority w:val="99"/>
    <w:semiHidden/>
    <w:unhideWhenUsed/>
    <w:rsid w:val="007C32FC"/>
    <w:pPr>
      <w:spacing w:after="0" w:line="240" w:lineRule="auto"/>
    </w:pPr>
    <w:rPr>
      <w:sz w:val="20"/>
      <w:szCs w:val="20"/>
    </w:rPr>
  </w:style>
  <w:style w:type="character" w:customStyle="1" w:styleId="NotedefinCar">
    <w:name w:val="Note de fin Car"/>
    <w:basedOn w:val="Policepardfaut"/>
    <w:link w:val="Notedefin"/>
    <w:uiPriority w:val="99"/>
    <w:semiHidden/>
    <w:rsid w:val="007C32FC"/>
    <w:rPr>
      <w:rFonts w:ascii="Century Schoolbook" w:hAnsi="Century Schoolbook"/>
      <w:sz w:val="20"/>
      <w:szCs w:val="20"/>
    </w:rPr>
  </w:style>
  <w:style w:type="character" w:styleId="Appeldenotedefin">
    <w:name w:val="endnote reference"/>
    <w:basedOn w:val="Policepardfaut"/>
    <w:uiPriority w:val="99"/>
    <w:semiHidden/>
    <w:unhideWhenUsed/>
    <w:rsid w:val="007C32FC"/>
    <w:rPr>
      <w:vertAlign w:val="superscript"/>
    </w:rPr>
  </w:style>
  <w:style w:type="paragraph" w:styleId="Paragraphedeliste">
    <w:name w:val="List Paragraph"/>
    <w:basedOn w:val="Normal"/>
    <w:uiPriority w:val="34"/>
    <w:qFormat/>
    <w:rsid w:val="00C448A3"/>
    <w:pPr>
      <w:ind w:left="720"/>
      <w:contextualSpacing/>
    </w:pPr>
  </w:style>
  <w:style w:type="paragraph" w:styleId="En-tte">
    <w:name w:val="header"/>
    <w:basedOn w:val="Normal"/>
    <w:link w:val="En-tteCar"/>
    <w:uiPriority w:val="99"/>
    <w:semiHidden/>
    <w:rsid w:val="00BE73A6"/>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8B2B15"/>
    <w:rPr>
      <w:rFonts w:ascii="Century Schoolbook" w:hAnsi="Century Schoolbook"/>
    </w:rPr>
  </w:style>
  <w:style w:type="paragraph" w:styleId="Pieddepage">
    <w:name w:val="footer"/>
    <w:basedOn w:val="Normal"/>
    <w:link w:val="PieddepageCar"/>
    <w:uiPriority w:val="99"/>
    <w:semiHidden/>
    <w:rsid w:val="00BE73A6"/>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8B2B15"/>
    <w:rPr>
      <w:rFonts w:ascii="Century Schoolbook" w:hAnsi="Century Schoolbook"/>
    </w:rPr>
  </w:style>
  <w:style w:type="paragraph" w:customStyle="1" w:styleId="Objet">
    <w:name w:val="Objet"/>
    <w:basedOn w:val="Normal"/>
    <w:link w:val="ObjetCar"/>
    <w:uiPriority w:val="10"/>
    <w:qFormat/>
    <w:locked/>
    <w:rsid w:val="00335C33"/>
    <w:pPr>
      <w:keepNext/>
      <w:jc w:val="center"/>
    </w:pPr>
    <w:rPr>
      <w:rFonts w:eastAsia="Times New Roman"/>
      <w:noProof/>
      <w:lang w:eastAsia="fr-CA"/>
    </w:rPr>
  </w:style>
  <w:style w:type="character" w:customStyle="1" w:styleId="Titre3Car">
    <w:name w:val="Titre 3 Car"/>
    <w:basedOn w:val="Policepardfaut"/>
    <w:link w:val="Titre3"/>
    <w:uiPriority w:val="9"/>
    <w:rsid w:val="008B2B15"/>
    <w:rPr>
      <w:rFonts w:ascii="Century Schoolbook" w:eastAsiaTheme="majorEastAsia" w:hAnsi="Century Schoolbook" w:cstheme="majorBidi"/>
      <w:sz w:val="24"/>
      <w:szCs w:val="24"/>
    </w:rPr>
  </w:style>
  <w:style w:type="character" w:customStyle="1" w:styleId="ObjetCar">
    <w:name w:val="Objet Car"/>
    <w:basedOn w:val="Policepardfaut"/>
    <w:link w:val="Objet"/>
    <w:uiPriority w:val="10"/>
    <w:rsid w:val="007D4B93"/>
    <w:rPr>
      <w:rFonts w:ascii="Century Schoolbook" w:eastAsia="Times New Roman" w:hAnsi="Century Schoolbook"/>
      <w:noProof/>
      <w:lang w:eastAsia="fr-CA"/>
    </w:rPr>
  </w:style>
  <w:style w:type="character" w:styleId="Emphaseple">
    <w:name w:val="Subtle Emphasis"/>
    <w:basedOn w:val="NotedefinCar"/>
    <w:uiPriority w:val="19"/>
    <w:qFormat/>
    <w:rsid w:val="009851D3"/>
    <w:rPr>
      <w:rFonts w:ascii="Century Schoolbook" w:hAnsi="Century Schoolbook"/>
      <w:i/>
      <w:iCs/>
      <w:color w:val="auto"/>
      <w:sz w:val="20"/>
      <w:szCs w:val="20"/>
    </w:rPr>
  </w:style>
  <w:style w:type="paragraph" w:styleId="En-ttedetabledesmatires">
    <w:name w:val="TOC Heading"/>
    <w:basedOn w:val="Titre1"/>
    <w:next w:val="Normal"/>
    <w:uiPriority w:val="39"/>
    <w:unhideWhenUsed/>
    <w:qFormat/>
    <w:rsid w:val="00F55DA8"/>
    <w:pPr>
      <w:spacing w:before="240" w:after="0" w:line="259" w:lineRule="auto"/>
      <w:jc w:val="left"/>
      <w:outlineLvl w:val="9"/>
    </w:pPr>
    <w:rPr>
      <w:rFonts w:asciiTheme="majorHAnsi" w:hAnsiTheme="majorHAnsi"/>
      <w:b w:val="0"/>
      <w:bCs w:val="0"/>
      <w:color w:val="2E74B5" w:themeColor="accent1" w:themeShade="BF"/>
      <w:szCs w:val="32"/>
      <w:lang w:eastAsia="fr-CA"/>
    </w:rPr>
  </w:style>
  <w:style w:type="paragraph" w:styleId="TM1">
    <w:name w:val="toc 1"/>
    <w:basedOn w:val="Normal"/>
    <w:next w:val="Normal"/>
    <w:autoRedefine/>
    <w:uiPriority w:val="39"/>
    <w:unhideWhenUsed/>
    <w:rsid w:val="00F55DA8"/>
    <w:pPr>
      <w:spacing w:after="100"/>
    </w:pPr>
  </w:style>
  <w:style w:type="paragraph" w:styleId="TM2">
    <w:name w:val="toc 2"/>
    <w:basedOn w:val="Normal"/>
    <w:next w:val="Normal"/>
    <w:autoRedefine/>
    <w:uiPriority w:val="39"/>
    <w:unhideWhenUsed/>
    <w:rsid w:val="00F55DA8"/>
    <w:pPr>
      <w:spacing w:after="100"/>
      <w:ind w:left="220"/>
    </w:pPr>
  </w:style>
  <w:style w:type="character" w:styleId="Lienhypertexte">
    <w:name w:val="Hyperlink"/>
    <w:basedOn w:val="Policepardfaut"/>
    <w:uiPriority w:val="99"/>
    <w:unhideWhenUsed/>
    <w:rsid w:val="00F55DA8"/>
    <w:rPr>
      <w:color w:val="0563C1" w:themeColor="hyperlink"/>
      <w:u w:val="single"/>
    </w:rPr>
  </w:style>
  <w:style w:type="paragraph" w:styleId="TM3">
    <w:name w:val="toc 3"/>
    <w:basedOn w:val="Normal"/>
    <w:next w:val="Normal"/>
    <w:autoRedefine/>
    <w:uiPriority w:val="39"/>
    <w:unhideWhenUsed/>
    <w:rsid w:val="00F55DA8"/>
    <w:pPr>
      <w:spacing w:after="100" w:line="259" w:lineRule="auto"/>
      <w:ind w:left="440"/>
      <w:jc w:val="left"/>
    </w:pPr>
    <w:rPr>
      <w:rFonts w:asciiTheme="minorHAnsi" w:eastAsiaTheme="minorEastAsia" w:hAnsiTheme="minorHAnsi"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777540">
      <w:bodyDiv w:val="1"/>
      <w:marLeft w:val="0"/>
      <w:marRight w:val="0"/>
      <w:marTop w:val="0"/>
      <w:marBottom w:val="0"/>
      <w:divBdr>
        <w:top w:val="none" w:sz="0" w:space="0" w:color="auto"/>
        <w:left w:val="none" w:sz="0" w:space="0" w:color="auto"/>
        <w:bottom w:val="none" w:sz="0" w:space="0" w:color="auto"/>
        <w:right w:val="none" w:sz="0" w:space="0" w:color="auto"/>
      </w:divBdr>
    </w:div>
    <w:div w:id="749810966">
      <w:bodyDiv w:val="1"/>
      <w:marLeft w:val="0"/>
      <w:marRight w:val="0"/>
      <w:marTop w:val="0"/>
      <w:marBottom w:val="0"/>
      <w:divBdr>
        <w:top w:val="none" w:sz="0" w:space="0" w:color="auto"/>
        <w:left w:val="none" w:sz="0" w:space="0" w:color="auto"/>
        <w:bottom w:val="none" w:sz="0" w:space="0" w:color="auto"/>
        <w:right w:val="none" w:sz="0" w:space="0" w:color="auto"/>
      </w:divBdr>
      <w:divsChild>
        <w:div w:id="1646545940">
          <w:marLeft w:val="0"/>
          <w:marRight w:val="0"/>
          <w:marTop w:val="0"/>
          <w:marBottom w:val="0"/>
          <w:divBdr>
            <w:top w:val="none" w:sz="0" w:space="0" w:color="auto"/>
            <w:left w:val="none" w:sz="0" w:space="0" w:color="auto"/>
            <w:bottom w:val="none" w:sz="0" w:space="0" w:color="auto"/>
            <w:right w:val="none" w:sz="0" w:space="0" w:color="auto"/>
          </w:divBdr>
          <w:divsChild>
            <w:div w:id="66455528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828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zhaop.me/grav/"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d4a712f0f8d89688/&#201;cole/Modele%20de%20travai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7CF0CE8D7F4E3CB2CF51B84BB28C6A"/>
        <w:category>
          <w:name w:val="Général"/>
          <w:gallery w:val="placeholder"/>
        </w:category>
        <w:types>
          <w:type w:val="bbPlcHdr"/>
        </w:types>
        <w:behaviors>
          <w:behavior w:val="content"/>
        </w:behaviors>
        <w:guid w:val="{1D6330DA-02CF-4ADC-8BF3-2A2896391391}"/>
      </w:docPartPr>
      <w:docPartBody>
        <w:p w:rsidR="007748DE" w:rsidRDefault="008B1D4F">
          <w:pPr>
            <w:pStyle w:val="F17CF0CE8D7F4E3CB2CF51B84BB28C6A"/>
          </w:pPr>
          <w:r w:rsidRPr="00397150">
            <w:rPr>
              <w:rStyle w:val="Textedelespacerserv"/>
            </w:rPr>
            <w:t>Cliquez ici pour entrer du texte.</w:t>
          </w:r>
        </w:p>
      </w:docPartBody>
    </w:docPart>
    <w:docPart>
      <w:docPartPr>
        <w:name w:val="28AB44C3177A45C8ADAE732EF3BAFCAF"/>
        <w:category>
          <w:name w:val="Général"/>
          <w:gallery w:val="placeholder"/>
        </w:category>
        <w:types>
          <w:type w:val="bbPlcHdr"/>
        </w:types>
        <w:behaviors>
          <w:behavior w:val="content"/>
        </w:behaviors>
        <w:guid w:val="{1580458C-6FEF-4C2B-B89E-A7E57A91C04E}"/>
      </w:docPartPr>
      <w:docPartBody>
        <w:p w:rsidR="007748DE" w:rsidRDefault="008B1D4F">
          <w:pPr>
            <w:pStyle w:val="28AB44C3177A45C8ADAE732EF3BAFCAF"/>
          </w:pPr>
          <w:r>
            <w:rPr>
              <w:rStyle w:val="Textedelespacerserv"/>
            </w:rPr>
            <w:t>Auteur</w:t>
          </w:r>
        </w:p>
      </w:docPartBody>
    </w:docPart>
    <w:docPart>
      <w:docPartPr>
        <w:name w:val="3E489F2E23494D469D63FE84A593F913"/>
        <w:category>
          <w:name w:val="Général"/>
          <w:gallery w:val="placeholder"/>
        </w:category>
        <w:types>
          <w:type w:val="bbPlcHdr"/>
        </w:types>
        <w:behaviors>
          <w:behavior w:val="content"/>
        </w:behaviors>
        <w:guid w:val="{1EE42AC3-30A6-403F-BC47-6BBEFFA165F8}"/>
      </w:docPartPr>
      <w:docPartBody>
        <w:p w:rsidR="007748DE" w:rsidRDefault="007748DE" w:rsidP="007748DE">
          <w:pPr>
            <w:pStyle w:val="3E489F2E23494D469D63FE84A593F9131"/>
          </w:pPr>
          <w:r w:rsidRPr="004D5C13">
            <w:rPr>
              <w:color w:val="7F7F7F" w:themeColor="text1" w:themeTint="80"/>
            </w:rPr>
            <w:t>Nom du cours</w:t>
          </w:r>
        </w:p>
      </w:docPartBody>
    </w:docPart>
    <w:docPart>
      <w:docPartPr>
        <w:name w:val="314F87B687F04515BA794DD024F88941"/>
        <w:category>
          <w:name w:val="Général"/>
          <w:gallery w:val="placeholder"/>
        </w:category>
        <w:types>
          <w:type w:val="bbPlcHdr"/>
        </w:types>
        <w:behaviors>
          <w:behavior w:val="content"/>
        </w:behaviors>
        <w:guid w:val="{72916E45-86D3-47AB-9A15-E591EF458015}"/>
      </w:docPartPr>
      <w:docPartBody>
        <w:p w:rsidR="007748DE" w:rsidRDefault="007748DE" w:rsidP="007748DE">
          <w:pPr>
            <w:pStyle w:val="314F87B687F04515BA794DD024F889411"/>
          </w:pPr>
          <w:r w:rsidRPr="004D5C13">
            <w:rPr>
              <w:color w:val="7F7F7F" w:themeColor="text1" w:themeTint="80"/>
            </w:rPr>
            <w:t>Numéro du cours</w:t>
          </w:r>
        </w:p>
      </w:docPartBody>
    </w:docPart>
    <w:docPart>
      <w:docPartPr>
        <w:name w:val="FAB7FBE0CA3D444997F4FDFE911CB2C6"/>
        <w:category>
          <w:name w:val="Général"/>
          <w:gallery w:val="placeholder"/>
        </w:category>
        <w:types>
          <w:type w:val="bbPlcHdr"/>
        </w:types>
        <w:behaviors>
          <w:behavior w:val="content"/>
        </w:behaviors>
        <w:guid w:val="{18A5519B-9C32-4613-8A42-156A70097AEF}"/>
      </w:docPartPr>
      <w:docPartBody>
        <w:p w:rsidR="007748DE" w:rsidRDefault="008B1D4F">
          <w:pPr>
            <w:pStyle w:val="FAB7FBE0CA3D444997F4FDFE911CB2C6"/>
          </w:pPr>
          <w:r w:rsidRPr="00DB3653">
            <w:rPr>
              <w:rStyle w:val="Textedelespacerserv"/>
            </w:rPr>
            <w:t>Titre</w:t>
          </w:r>
        </w:p>
      </w:docPartBody>
    </w:docPart>
    <w:docPart>
      <w:docPartPr>
        <w:name w:val="63B02285C2AD4A01ACEB54186976BB04"/>
        <w:category>
          <w:name w:val="Général"/>
          <w:gallery w:val="placeholder"/>
        </w:category>
        <w:types>
          <w:type w:val="bbPlcHdr"/>
        </w:types>
        <w:behaviors>
          <w:behavior w:val="content"/>
        </w:behaviors>
        <w:guid w:val="{20402DE2-808C-41BD-BCB0-182AB458B723}"/>
      </w:docPartPr>
      <w:docPartBody>
        <w:p w:rsidR="007748DE" w:rsidRDefault="008B1D4F">
          <w:pPr>
            <w:pStyle w:val="63B02285C2AD4A01ACEB54186976BB04"/>
          </w:pPr>
          <w:r w:rsidRPr="004D5C13">
            <w:rPr>
              <w:color w:val="7F7F7F" w:themeColor="text1" w:themeTint="80"/>
            </w:rPr>
            <w:t>Nom de l’enseignant</w:t>
          </w:r>
        </w:p>
      </w:docPartBody>
    </w:docPart>
    <w:docPart>
      <w:docPartPr>
        <w:name w:val="085B2AC5ED7F4696B0742683BE0979DB"/>
        <w:category>
          <w:name w:val="Général"/>
          <w:gallery w:val="placeholder"/>
        </w:category>
        <w:types>
          <w:type w:val="bbPlcHdr"/>
        </w:types>
        <w:behaviors>
          <w:behavior w:val="content"/>
        </w:behaviors>
        <w:guid w:val="{188399EF-E42E-4775-8071-1C7A087D81C2}"/>
      </w:docPartPr>
      <w:docPartBody>
        <w:p w:rsidR="007748DE" w:rsidRDefault="008B1D4F">
          <w:pPr>
            <w:pStyle w:val="085B2AC5ED7F4696B0742683BE0979DB"/>
          </w:pPr>
          <w:r>
            <w:rPr>
              <w:color w:val="7F7F7F" w:themeColor="text1" w:themeTint="80"/>
            </w:rPr>
            <w:t>D</w:t>
          </w:r>
          <w:r w:rsidRPr="004D5C13">
            <w:rPr>
              <w:color w:val="7F7F7F" w:themeColor="text1" w:themeTint="80"/>
            </w:rPr>
            <w:t>épartement</w:t>
          </w:r>
        </w:p>
      </w:docPartBody>
    </w:docPart>
    <w:docPart>
      <w:docPartPr>
        <w:name w:val="0321D1AB32AE4C25915E8A0F2A75D609"/>
        <w:category>
          <w:name w:val="Général"/>
          <w:gallery w:val="placeholder"/>
        </w:category>
        <w:types>
          <w:type w:val="bbPlcHdr"/>
        </w:types>
        <w:behaviors>
          <w:behavior w:val="content"/>
        </w:behaviors>
        <w:guid w:val="{0AA91927-EF0F-4046-AFA1-E6EF76A91F6A}"/>
      </w:docPartPr>
      <w:docPartBody>
        <w:p w:rsidR="007748DE" w:rsidRDefault="008B1D4F">
          <w:pPr>
            <w:pStyle w:val="0321D1AB32AE4C25915E8A0F2A75D609"/>
          </w:pPr>
          <w:r w:rsidRPr="004D5C13">
            <w:rPr>
              <w:color w:val="7F7F7F" w:themeColor="text1" w:themeTint="80"/>
            </w:rPr>
            <w:t>Date de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F"/>
    <w:rsid w:val="00723C2B"/>
    <w:rsid w:val="007748DE"/>
    <w:rsid w:val="007A7BE8"/>
    <w:rsid w:val="008B1D4F"/>
    <w:rsid w:val="00EC2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748DE"/>
    <w:rPr>
      <w:color w:val="808080"/>
    </w:rPr>
  </w:style>
  <w:style w:type="paragraph" w:customStyle="1" w:styleId="F17CF0CE8D7F4E3CB2CF51B84BB28C6A">
    <w:name w:val="F17CF0CE8D7F4E3CB2CF51B84BB28C6A"/>
  </w:style>
  <w:style w:type="paragraph" w:customStyle="1" w:styleId="28AB44C3177A45C8ADAE732EF3BAFCAF">
    <w:name w:val="28AB44C3177A45C8ADAE732EF3BAFCAF"/>
  </w:style>
  <w:style w:type="paragraph" w:customStyle="1" w:styleId="3E489F2E23494D469D63FE84A593F913">
    <w:name w:val="3E489F2E23494D469D63FE84A593F913"/>
  </w:style>
  <w:style w:type="paragraph" w:customStyle="1" w:styleId="314F87B687F04515BA794DD024F88941">
    <w:name w:val="314F87B687F04515BA794DD024F88941"/>
  </w:style>
  <w:style w:type="paragraph" w:customStyle="1" w:styleId="FAB7FBE0CA3D444997F4FDFE911CB2C6">
    <w:name w:val="FAB7FBE0CA3D444997F4FDFE911CB2C6"/>
  </w:style>
  <w:style w:type="paragraph" w:customStyle="1" w:styleId="63B02285C2AD4A01ACEB54186976BB04">
    <w:name w:val="63B02285C2AD4A01ACEB54186976BB04"/>
  </w:style>
  <w:style w:type="paragraph" w:customStyle="1" w:styleId="085B2AC5ED7F4696B0742683BE0979DB">
    <w:name w:val="085B2AC5ED7F4696B0742683BE0979DB"/>
  </w:style>
  <w:style w:type="paragraph" w:customStyle="1" w:styleId="0321D1AB32AE4C25915E8A0F2A75D609">
    <w:name w:val="0321D1AB32AE4C25915E8A0F2A75D609"/>
  </w:style>
  <w:style w:type="paragraph" w:customStyle="1" w:styleId="3E489F2E23494D469D63FE84A593F9131">
    <w:name w:val="3E489F2E23494D469D63FE84A593F9131"/>
    <w:rsid w:val="007748DE"/>
    <w:pPr>
      <w:spacing w:after="200" w:line="276" w:lineRule="auto"/>
      <w:jc w:val="both"/>
    </w:pPr>
    <w:rPr>
      <w:rFonts w:ascii="Century Schoolbook" w:eastAsiaTheme="minorHAnsi" w:hAnsi="Century Schoolbook"/>
      <w:lang w:eastAsia="en-US"/>
    </w:rPr>
  </w:style>
  <w:style w:type="paragraph" w:customStyle="1" w:styleId="314F87B687F04515BA794DD024F889411">
    <w:name w:val="314F87B687F04515BA794DD024F889411"/>
    <w:rsid w:val="007748DE"/>
    <w:pPr>
      <w:spacing w:after="200" w:line="276" w:lineRule="auto"/>
      <w:jc w:val="both"/>
    </w:pPr>
    <w:rPr>
      <w:rFonts w:ascii="Century Schoolbook" w:eastAsiaTheme="minorHAnsi" w:hAnsi="Century Schoolbook"/>
      <w:lang w:eastAsia="en-US"/>
    </w:rPr>
  </w:style>
  <w:style w:type="paragraph" w:customStyle="1" w:styleId="E3B644D9390F43D4910A3FA239E026A3">
    <w:name w:val="E3B644D9390F43D4910A3FA239E026A3"/>
    <w:rsid w:val="007748DE"/>
  </w:style>
  <w:style w:type="paragraph" w:customStyle="1" w:styleId="E326CD2A80C848DCAECD2305679A50CB">
    <w:name w:val="E326CD2A80C848DCAECD2305679A50CB"/>
    <w:rsid w:val="007748DE"/>
  </w:style>
  <w:style w:type="paragraph" w:customStyle="1" w:styleId="65C42DA96D324C38B3D83374FB81AE49">
    <w:name w:val="65C42DA96D324C38B3D83374FB81AE49"/>
    <w:rsid w:val="007748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E9DF44-98D2-4D93-8D36-0852A31DF02F}">
  <we:reference id="wa102919515" version="1.3.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490FF-6B57-4B2D-A6AB-2F3108909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Modele%20de%20travail.dotx</Template>
  <TotalTime>490</TotalTime>
  <Pages>12</Pages>
  <Words>1694</Words>
  <Characters>9321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
  <LinksUpToDate>false</LinksUpToDate>
  <CharactersWithSpaces>10994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Jérémie Bolduc
Simon-Pierre Deschênes
Émile Grégoire
Jonathan Samson
</dc:creator>
  <cp:keywords/>
  <cp:lastModifiedBy>Émile Grégoire</cp:lastModifiedBy>
  <cp:revision>60</cp:revision>
  <dcterms:created xsi:type="dcterms:W3CDTF">2015-01-28T20:44:00Z</dcterms:created>
  <dcterms:modified xsi:type="dcterms:W3CDTF">2015-02-04T23:01:00Z</dcterms:modified>
</cp:coreProperties>
</file>